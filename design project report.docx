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7BF0C" w14:textId="66B3FE36" w:rsidR="00624AA1" w:rsidRDefault="00CA250D" w:rsidP="00222679">
      <w:r>
        <w:rPr>
          <w:noProof/>
          <w:lang w:eastAsia="zh-CN"/>
        </w:rPr>
        <mc:AlternateContent>
          <mc:Choice Requires="wps">
            <w:drawing>
              <wp:anchor distT="0" distB="0" distL="0" distR="0" simplePos="0" relativeHeight="251652608" behindDoc="1" locked="0" layoutInCell="0" allowOverlap="1" wp14:anchorId="34DE5B5F" wp14:editId="51641D7C">
                <wp:simplePos x="0" y="0"/>
                <wp:positionH relativeFrom="column">
                  <wp:posOffset>-73025</wp:posOffset>
                </wp:positionH>
                <wp:positionV relativeFrom="page">
                  <wp:posOffset>9146540</wp:posOffset>
                </wp:positionV>
                <wp:extent cx="5400040" cy="1159510"/>
                <wp:effectExtent l="0" t="0" r="0" b="0"/>
                <wp:wrapNone/>
                <wp:docPr id="8"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951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535FE6" w14:textId="5FF110EB" w:rsidR="00222679" w:rsidRPr="00222679" w:rsidRDefault="004D57BF" w:rsidP="00E64A3C">
                            <w:pPr>
                              <w:pStyle w:val="Rubrik3"/>
                              <w:numPr>
                                <w:ilvl w:val="0"/>
                                <w:numId w:val="0"/>
                              </w:numPr>
                              <w:shd w:val="clear" w:color="auto" w:fill="FFFFFF"/>
                              <w:spacing w:before="0" w:line="276" w:lineRule="auto"/>
                              <w:ind w:left="862" w:hanging="862"/>
                              <w:rPr>
                                <w:i/>
                              </w:rPr>
                            </w:pPr>
                            <w:r w:rsidRPr="00222679">
                              <w:rPr>
                                <w:i/>
                              </w:rPr>
                              <w:t>Department of</w:t>
                            </w:r>
                            <w:r w:rsidR="00222679" w:rsidRPr="00222679">
                              <w:rPr>
                                <w:i/>
                              </w:rPr>
                              <w:t xml:space="preserve"> </w:t>
                            </w:r>
                            <w:r w:rsidR="003869C2">
                              <w:rPr>
                                <w:i/>
                              </w:rPr>
                              <w:t>(Software Engineering???)</w:t>
                            </w:r>
                          </w:p>
                          <w:p w14:paraId="7892DEBB"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Faculty of Computing</w:t>
                            </w:r>
                          </w:p>
                          <w:p w14:paraId="3577A698"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Blekinge Institute of Technology</w:t>
                            </w:r>
                          </w:p>
                          <w:p w14:paraId="4A3ED608" w14:textId="77777777" w:rsidR="004D57BF" w:rsidRPr="00222679" w:rsidRDefault="004D57BF" w:rsidP="00E64A3C">
                            <w:pPr>
                              <w:pStyle w:val="Rubrik3"/>
                              <w:numPr>
                                <w:ilvl w:val="0"/>
                                <w:numId w:val="0"/>
                              </w:numPr>
                              <w:shd w:val="clear" w:color="auto" w:fill="FFFFFF"/>
                              <w:spacing w:before="0" w:line="276" w:lineRule="auto"/>
                              <w:ind w:left="862" w:hanging="862"/>
                              <w:rPr>
                                <w:i/>
                              </w:rPr>
                            </w:pPr>
                            <w:r w:rsidRPr="00222679">
                              <w:rPr>
                                <w:i/>
                              </w:rPr>
                              <w:t>Sweden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E5B5F" id="_x0000_t202" coordsize="21600,21600" o:spt="202" path="m,l,21600r21600,l21600,xe">
                <v:stroke joinstyle="miter"/>
                <v:path gradientshapeok="t" o:connecttype="rect"/>
              </v:shapetype>
              <v:shape id="Text Box 394" o:spid="_x0000_s1026" type="#_x0000_t202" style="position:absolute;margin-left:-5.75pt;margin-top:720.2pt;width:425.2pt;height:91.3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" o:allowincell="f" stroked="f">
                <v:textbox inset="0,0,0,0">
                  <w:txbxContent>
                    <w:p w14:paraId="6B535FE6" w14:textId="5FF110EB" w:rsidR="00222679" w:rsidRPr="00222679" w:rsidRDefault="004D57BF" w:rsidP="00E64A3C">
                      <w:pPr>
                        <w:pStyle w:val="Rubrik3"/>
                        <w:numPr>
                          <w:ilvl w:val="0"/>
                          <w:numId w:val="0"/>
                        </w:numPr>
                        <w:shd w:val="clear" w:color="auto" w:fill="FFFFFF"/>
                        <w:spacing w:before="0" w:line="276" w:lineRule="auto"/>
                        <w:ind w:left="862" w:hanging="862"/>
                        <w:rPr>
                          <w:i/>
                        </w:rPr>
                      </w:pPr>
                      <w:r w:rsidRPr="00222679">
                        <w:rPr>
                          <w:i/>
                        </w:rPr>
                        <w:t>Department of</w:t>
                      </w:r>
                      <w:r w:rsidR="00222679" w:rsidRPr="00222679">
                        <w:rPr>
                          <w:i/>
                        </w:rPr>
                        <w:t xml:space="preserve"> </w:t>
                      </w:r>
                      <w:r w:rsidR="003869C2">
                        <w:rPr>
                          <w:i/>
                        </w:rPr>
                        <w:t>(Software Engineering???)</w:t>
                      </w:r>
                    </w:p>
                    <w:p w14:paraId="7892DEBB"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Faculty of Computing</w:t>
                      </w:r>
                    </w:p>
                    <w:p w14:paraId="3577A698" w14:textId="77777777" w:rsidR="00222679" w:rsidRPr="00222679" w:rsidRDefault="00222679" w:rsidP="00E64A3C">
                      <w:pPr>
                        <w:pStyle w:val="Rubrik3"/>
                        <w:numPr>
                          <w:ilvl w:val="0"/>
                          <w:numId w:val="0"/>
                        </w:numPr>
                        <w:shd w:val="clear" w:color="auto" w:fill="FFFFFF"/>
                        <w:spacing w:before="0" w:line="276" w:lineRule="auto"/>
                        <w:ind w:left="862" w:hanging="862"/>
                        <w:rPr>
                          <w:i/>
                        </w:rPr>
                      </w:pPr>
                      <w:r w:rsidRPr="00222679">
                        <w:rPr>
                          <w:i/>
                        </w:rPr>
                        <w:t>Blekinge Institute of Technology</w:t>
                      </w:r>
                    </w:p>
                    <w:p w14:paraId="4A3ED608" w14:textId="77777777" w:rsidR="004D57BF" w:rsidRPr="00222679" w:rsidRDefault="004D57BF" w:rsidP="00E64A3C">
                      <w:pPr>
                        <w:pStyle w:val="Rubrik3"/>
                        <w:numPr>
                          <w:ilvl w:val="0"/>
                          <w:numId w:val="0"/>
                        </w:numPr>
                        <w:shd w:val="clear" w:color="auto" w:fill="FFFFFF"/>
                        <w:spacing w:before="0" w:line="276" w:lineRule="auto"/>
                        <w:ind w:left="862" w:hanging="862"/>
                        <w:rPr>
                          <w:i/>
                        </w:rPr>
                      </w:pPr>
                      <w:r w:rsidRPr="00222679">
                        <w:rPr>
                          <w:i/>
                        </w:rPr>
                        <w:t>Sweden</w:t>
                      </w:r>
                    </w:p>
                  </w:txbxContent>
                </v:textbox>
                <w10:wrap anchory="page"/>
              </v:shape>
            </w:pict>
          </mc:Fallback>
        </mc:AlternateContent>
      </w:r>
      <w:r>
        <w:rPr>
          <w:noProof/>
          <w:lang w:eastAsia="zh-CN"/>
        </w:rPr>
        <mc:AlternateContent>
          <mc:Choice Requires="wps">
            <w:drawing>
              <wp:anchor distT="0" distB="0" distL="0" distR="0" simplePos="0" relativeHeight="251651584" behindDoc="1" locked="0" layoutInCell="0" allowOverlap="1" wp14:anchorId="08CBECF3" wp14:editId="124DE405">
                <wp:simplePos x="0" y="0"/>
                <wp:positionH relativeFrom="column">
                  <wp:posOffset>-73025</wp:posOffset>
                </wp:positionH>
                <wp:positionV relativeFrom="page">
                  <wp:posOffset>731520</wp:posOffset>
                </wp:positionV>
                <wp:extent cx="4131945" cy="1188720"/>
                <wp:effectExtent l="0" t="0" r="0" b="0"/>
                <wp:wrapNone/>
                <wp:docPr id="7"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945" cy="11887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0F2B2B" w14:textId="77777777" w:rsidR="004D57BF" w:rsidRPr="009425DA" w:rsidRDefault="00222679">
                            <w:pPr>
                              <w:pStyle w:val="Beskrivning"/>
                              <w:rPr>
                                <w:i/>
                                <w:sz w:val="28"/>
                              </w:rPr>
                            </w:pPr>
                            <w:r w:rsidRPr="009425DA">
                              <w:rPr>
                                <w:i/>
                                <w:sz w:val="28"/>
                              </w:rPr>
                              <w:t xml:space="preserve">Project </w:t>
                            </w:r>
                            <w:r w:rsidR="00E64A3C" w:rsidRPr="009425DA">
                              <w:rPr>
                                <w:i/>
                                <w:sz w:val="28"/>
                              </w:rPr>
                              <w:t>Report for C</w:t>
                            </w:r>
                            <w:r w:rsidRPr="009425DA">
                              <w:rPr>
                                <w:i/>
                                <w:sz w:val="28"/>
                              </w:rPr>
                              <w:t>ourse:</w:t>
                            </w:r>
                          </w:p>
                          <w:p w14:paraId="63F7FB2B" w14:textId="77777777" w:rsidR="00222679" w:rsidRPr="009425DA" w:rsidRDefault="00222679" w:rsidP="005611A8">
                            <w:pPr>
                              <w:rPr>
                                <w:sz w:val="24"/>
                              </w:rPr>
                            </w:pPr>
                          </w:p>
                          <w:p w14:paraId="3B6B85B3" w14:textId="77777777" w:rsidR="00F00070" w:rsidRPr="009425DA" w:rsidRDefault="00F00070" w:rsidP="00F00070">
                            <w:pPr>
                              <w:rPr>
                                <w:sz w:val="28"/>
                              </w:rPr>
                            </w:pPr>
                            <w:r w:rsidRPr="009425DA">
                              <w:rPr>
                                <w:sz w:val="24"/>
                              </w:rPr>
                              <w:t>DV155</w:t>
                            </w:r>
                            <w:r w:rsidR="00222679" w:rsidRPr="009425DA">
                              <w:rPr>
                                <w:sz w:val="24"/>
                              </w:rPr>
                              <w:t xml:space="preserve">7- </w:t>
                            </w:r>
                            <w:r w:rsidRPr="009425DA">
                              <w:rPr>
                                <w:rFonts w:hint="cs"/>
                                <w:sz w:val="28"/>
                              </w:rPr>
                              <w:t>Usability and Interaction</w:t>
                            </w:r>
                            <w:r w:rsidRPr="009425DA">
                              <w:rPr>
                                <w:sz w:val="28"/>
                              </w:rPr>
                              <w:t xml:space="preserve"> Design</w:t>
                            </w:r>
                          </w:p>
                          <w:p w14:paraId="26F4FF24" w14:textId="77777777" w:rsidR="00222679" w:rsidRPr="00222679" w:rsidRDefault="00222679" w:rsidP="005611A8">
                            <w:pPr>
                              <w:rPr>
                                <w:sz w:val="24"/>
                                <w:lang w:val="sv-SE"/>
                              </w:rPr>
                            </w:pPr>
                            <w:r w:rsidRPr="00222679">
                              <w:rPr>
                                <w:sz w:val="24"/>
                                <w:lang w:val="sv-SE"/>
                              </w:rPr>
                              <w:t>ANVÄNDBARHET OCH INTERAKTION</w:t>
                            </w:r>
                            <w:r w:rsidR="00F00070">
                              <w:rPr>
                                <w:sz w:val="24"/>
                                <w:lang w:val="sv-SE"/>
                              </w:rPr>
                              <w:t>SDESIGN</w:t>
                            </w:r>
                          </w:p>
                          <w:p w14:paraId="1FECDD20" w14:textId="77777777" w:rsidR="00E64A3C" w:rsidRPr="00E64A3C" w:rsidRDefault="00E64A3C" w:rsidP="00222679">
                            <w:pPr>
                              <w:rPr>
                                <w:i/>
                                <w:sz w:val="24"/>
                                <w:lang w:val="sv-SE"/>
                              </w:rPr>
                            </w:pPr>
                          </w:p>
                          <w:p w14:paraId="5CEBCE51" w14:textId="77777777" w:rsidR="00222679" w:rsidRPr="00E64A3C" w:rsidRDefault="00E64A3C" w:rsidP="00222679">
                            <w:pPr>
                              <w:rPr>
                                <w:i/>
                                <w:sz w:val="24"/>
                                <w:lang w:val="sv-SE"/>
                              </w:rPr>
                            </w:pPr>
                            <w:r>
                              <w:rPr>
                                <w:i/>
                                <w:sz w:val="24"/>
                                <w:lang w:val="sv-SE"/>
                              </w:rPr>
                              <w:t>______  -___ -___ (</w:t>
                            </w:r>
                            <w:r w:rsidRPr="00E64A3C">
                              <w:rPr>
                                <w:i/>
                                <w:sz w:val="24"/>
                                <w:lang w:val="sv-SE"/>
                              </w:rPr>
                              <w:t>YYYY-MM-DD</w:t>
                            </w:r>
                            <w:r>
                              <w:rPr>
                                <w:i/>
                                <w:sz w:val="24"/>
                                <w:lang w:val="sv-SE"/>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CBECF3" id="Text Box 393" o:spid="_x0000_s1027" type="#_x0000_t202" style="position:absolute;margin-left:-5.75pt;margin-top:57.6pt;width:325.35pt;height:93.6pt;z-index:-251664896;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" o:allowincell="f" stroked="f">
                <v:textbox inset="0,0,0,0">
                  <w:txbxContent>
                    <w:p w14:paraId="5F0F2B2B" w14:textId="77777777" w:rsidR="004D57BF" w:rsidRPr="009425DA" w:rsidRDefault="00222679">
                      <w:pPr>
                        <w:pStyle w:val="Beskrivning"/>
                        <w:rPr>
                          <w:i/>
                          <w:sz w:val="28"/>
                        </w:rPr>
                      </w:pPr>
                      <w:r w:rsidRPr="009425DA">
                        <w:rPr>
                          <w:i/>
                          <w:sz w:val="28"/>
                        </w:rPr>
                        <w:t xml:space="preserve">Project </w:t>
                      </w:r>
                      <w:r w:rsidR="00E64A3C" w:rsidRPr="009425DA">
                        <w:rPr>
                          <w:i/>
                          <w:sz w:val="28"/>
                        </w:rPr>
                        <w:t>Report for C</w:t>
                      </w:r>
                      <w:r w:rsidRPr="009425DA">
                        <w:rPr>
                          <w:i/>
                          <w:sz w:val="28"/>
                        </w:rPr>
                        <w:t>ourse:</w:t>
                      </w:r>
                    </w:p>
                    <w:p w14:paraId="63F7FB2B" w14:textId="77777777" w:rsidR="00222679" w:rsidRPr="009425DA" w:rsidRDefault="00222679" w:rsidP="005611A8">
                      <w:pPr>
                        <w:rPr>
                          <w:sz w:val="24"/>
                        </w:rPr>
                      </w:pPr>
                    </w:p>
                    <w:p w14:paraId="3B6B85B3" w14:textId="77777777" w:rsidR="00F00070" w:rsidRPr="009425DA" w:rsidRDefault="00F00070" w:rsidP="00F00070">
                      <w:pPr>
                        <w:rPr>
                          <w:sz w:val="28"/>
                        </w:rPr>
                      </w:pPr>
                      <w:r w:rsidRPr="009425DA">
                        <w:rPr>
                          <w:sz w:val="24"/>
                        </w:rPr>
                        <w:t>DV155</w:t>
                      </w:r>
                      <w:r w:rsidR="00222679" w:rsidRPr="009425DA">
                        <w:rPr>
                          <w:sz w:val="24"/>
                        </w:rPr>
                        <w:t xml:space="preserve">7- </w:t>
                      </w:r>
                      <w:r w:rsidRPr="009425DA">
                        <w:rPr>
                          <w:rFonts w:hint="cs"/>
                          <w:sz w:val="28"/>
                        </w:rPr>
                        <w:t>Usability and Interaction</w:t>
                      </w:r>
                      <w:r w:rsidRPr="009425DA">
                        <w:rPr>
                          <w:sz w:val="28"/>
                        </w:rPr>
                        <w:t xml:space="preserve"> Design</w:t>
                      </w:r>
                    </w:p>
                    <w:p w14:paraId="26F4FF24" w14:textId="77777777" w:rsidR="00222679" w:rsidRPr="00222679" w:rsidRDefault="00222679" w:rsidP="005611A8">
                      <w:pPr>
                        <w:rPr>
                          <w:sz w:val="24"/>
                          <w:lang w:val="sv-SE"/>
                        </w:rPr>
                      </w:pPr>
                      <w:r w:rsidRPr="00222679">
                        <w:rPr>
                          <w:sz w:val="24"/>
                          <w:lang w:val="sv-SE"/>
                        </w:rPr>
                        <w:t>ANVÄNDBARHET OCH INTERAKTION</w:t>
                      </w:r>
                      <w:r w:rsidR="00F00070">
                        <w:rPr>
                          <w:sz w:val="24"/>
                          <w:lang w:val="sv-SE"/>
                        </w:rPr>
                        <w:t>SDESIGN</w:t>
                      </w:r>
                    </w:p>
                    <w:p w14:paraId="1FECDD20" w14:textId="77777777" w:rsidR="00E64A3C" w:rsidRPr="00E64A3C" w:rsidRDefault="00E64A3C" w:rsidP="00222679">
                      <w:pPr>
                        <w:rPr>
                          <w:i/>
                          <w:sz w:val="24"/>
                          <w:lang w:val="sv-SE"/>
                        </w:rPr>
                      </w:pPr>
                    </w:p>
                    <w:p w14:paraId="5CEBCE51" w14:textId="77777777" w:rsidR="00222679" w:rsidRPr="00E64A3C" w:rsidRDefault="00E64A3C" w:rsidP="00222679">
                      <w:pPr>
                        <w:rPr>
                          <w:i/>
                          <w:sz w:val="24"/>
                          <w:lang w:val="sv-SE"/>
                        </w:rPr>
                      </w:pPr>
                      <w:r>
                        <w:rPr>
                          <w:i/>
                          <w:sz w:val="24"/>
                          <w:lang w:val="sv-SE"/>
                        </w:rPr>
                        <w:t>______  -___ -___ (</w:t>
                      </w:r>
                      <w:r w:rsidRPr="00E64A3C">
                        <w:rPr>
                          <w:i/>
                          <w:sz w:val="24"/>
                          <w:lang w:val="sv-SE"/>
                        </w:rPr>
                        <w:t>YYYY-MM-DD</w:t>
                      </w:r>
                      <w:r>
                        <w:rPr>
                          <w:i/>
                          <w:sz w:val="24"/>
                          <w:lang w:val="sv-SE"/>
                        </w:rPr>
                        <w:t>)</w:t>
                      </w:r>
                    </w:p>
                  </w:txbxContent>
                </v:textbox>
                <w10:wrap anchory="page"/>
              </v:shape>
            </w:pict>
          </mc:Fallback>
        </mc:AlternateContent>
      </w:r>
      <w:r>
        <w:rPr>
          <w:noProof/>
          <w:lang w:eastAsia="zh-CN"/>
        </w:rPr>
        <mc:AlternateContent>
          <mc:Choice Requires="wps">
            <w:drawing>
              <wp:anchor distT="0" distB="0" distL="114300" distR="114300" simplePos="0" relativeHeight="251665920" behindDoc="0" locked="0" layoutInCell="1" allowOverlap="1" wp14:anchorId="51316111" wp14:editId="6E65AD6D">
                <wp:simplePos x="0" y="0"/>
                <wp:positionH relativeFrom="column">
                  <wp:posOffset>4116070</wp:posOffset>
                </wp:positionH>
                <wp:positionV relativeFrom="paragraph">
                  <wp:posOffset>-280670</wp:posOffset>
                </wp:positionV>
                <wp:extent cx="1726565" cy="138684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6565" cy="1386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EA3036" w14:textId="77777777" w:rsidR="00222679" w:rsidRDefault="00CA250D">
                            <w:r>
                              <w:rPr>
                                <w:noProof/>
                                <w:lang w:eastAsia="zh-CN"/>
                              </w:rPr>
                              <w:drawing>
                                <wp:inline distT="0" distB="0" distL="0" distR="0" wp14:anchorId="4DAEB246" wp14:editId="41FA108E">
                                  <wp:extent cx="1543050" cy="1285875"/>
                                  <wp:effectExtent l="0" t="0" r="0" b="9525"/>
                                  <wp:docPr id="49" name="Picture 49" descr="BTH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TH logoty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51316111" id="Text Box 2" o:spid="_x0000_s1028" type="#_x0000_t202" style="position:absolute;margin-left:324.1pt;margin-top:-22.1pt;width:135.95pt;height:109.2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" stroked="f">
                <v:textbox style="mso-fit-shape-to-text:t">
                  <w:txbxContent>
                    <w:p w14:paraId="6BEA3036" w14:textId="77777777" w:rsidR="00222679" w:rsidRDefault="00CA250D">
                      <w:r>
                        <w:rPr>
                          <w:noProof/>
                          <w:lang w:eastAsia="zh-CN"/>
                        </w:rPr>
                        <w:drawing>
                          <wp:inline distT="0" distB="0" distL="0" distR="0" wp14:anchorId="4DAEB246" wp14:editId="41FA108E">
                            <wp:extent cx="1543050" cy="1285875"/>
                            <wp:effectExtent l="0" t="0" r="0" b="9525"/>
                            <wp:docPr id="49" name="Picture 49" descr="BTH 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TH logoty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0" cy="1285875"/>
                                    </a:xfrm>
                                    <a:prstGeom prst="rect">
                                      <a:avLst/>
                                    </a:prstGeom>
                                    <a:noFill/>
                                    <a:ln>
                                      <a:noFill/>
                                    </a:ln>
                                  </pic:spPr>
                                </pic:pic>
                              </a:graphicData>
                            </a:graphic>
                          </wp:inline>
                        </w:drawing>
                      </w:r>
                    </w:p>
                  </w:txbxContent>
                </v:textbox>
              </v:shape>
            </w:pict>
          </mc:Fallback>
        </mc:AlternateContent>
      </w:r>
      <w:r>
        <w:rPr>
          <w:noProof/>
          <w:lang w:eastAsia="zh-CN"/>
        </w:rPr>
        <mc:AlternateContent>
          <mc:Choice Requires="wps">
            <w:drawing>
              <wp:anchor distT="0" distB="0" distL="0" distR="0" simplePos="0" relativeHeight="251658752" behindDoc="1" locked="0" layoutInCell="0" allowOverlap="1" wp14:anchorId="4DBB3026" wp14:editId="2132FDE5">
                <wp:simplePos x="0" y="0"/>
                <wp:positionH relativeFrom="column">
                  <wp:posOffset>-438785</wp:posOffset>
                </wp:positionH>
                <wp:positionV relativeFrom="page">
                  <wp:posOffset>4572000</wp:posOffset>
                </wp:positionV>
                <wp:extent cx="6126480" cy="274320"/>
                <wp:effectExtent l="0" t="0" r="0" b="0"/>
                <wp:wrapNone/>
                <wp:docPr id="5"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2743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0BAF5A1" w14:textId="7E3C04C4" w:rsidR="004D57BF" w:rsidRPr="005C1726" w:rsidRDefault="004D57BF">
                            <w:pPr>
                              <w:pStyle w:val="Underrubrik"/>
                            </w:pPr>
                            <w:r w:rsidRPr="005C1726">
                              <w:t xml:space="preserve">- </w:t>
                            </w:r>
                            <w:r w:rsidR="003869C2">
                              <w:t>Menu redesign</w:t>
                            </w:r>
                            <w:r w:rsidR="009A70E3">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B3026" id="Text Box 401" o:spid="_x0000_s1029" type="#_x0000_t202" style="position:absolute;margin-left:-34.55pt;margin-top:5in;width:482.4pt;height:21.6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" o:allowincell="f" stroked="f">
                <v:textbox inset="0,0,0,0">
                  <w:txbxContent>
                    <w:p w14:paraId="00BAF5A1" w14:textId="7E3C04C4" w:rsidR="004D57BF" w:rsidRPr="005C1726" w:rsidRDefault="004D57BF">
                      <w:pPr>
                        <w:pStyle w:val="Underrubrik"/>
                      </w:pPr>
                      <w:r w:rsidRPr="005C1726">
                        <w:t xml:space="preserve">- </w:t>
                      </w:r>
                      <w:r w:rsidR="003869C2">
                        <w:t>Menu redesign</w:t>
                      </w:r>
                      <w:r w:rsidR="009A70E3">
                        <w:t xml:space="preserve"> ???</w:t>
                      </w:r>
                    </w:p>
                  </w:txbxContent>
                </v:textbox>
                <w10:wrap anchory="page"/>
              </v:shape>
            </w:pict>
          </mc:Fallback>
        </mc:AlternateContent>
      </w:r>
      <w:r>
        <w:rPr>
          <w:noProof/>
          <w:lang w:eastAsia="zh-CN"/>
        </w:rPr>
        <mc:AlternateContent>
          <mc:Choice Requires="wps">
            <w:drawing>
              <wp:anchor distT="0" distB="0" distL="0" distR="0" simplePos="0" relativeHeight="251657728" behindDoc="1" locked="0" layoutInCell="0" allowOverlap="1" wp14:anchorId="3C42F6BC" wp14:editId="70005B24">
                <wp:simplePos x="0" y="0"/>
                <wp:positionH relativeFrom="column">
                  <wp:posOffset>-438785</wp:posOffset>
                </wp:positionH>
                <wp:positionV relativeFrom="page">
                  <wp:posOffset>4206240</wp:posOffset>
                </wp:positionV>
                <wp:extent cx="6126480" cy="365760"/>
                <wp:effectExtent l="0" t="0" r="0" b="0"/>
                <wp:wrapNone/>
                <wp:docPr id="4"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3657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1697F" w14:textId="25945EB4" w:rsidR="004D57BF" w:rsidRPr="003869C2" w:rsidRDefault="003869C2">
                            <w:pPr>
                              <w:pStyle w:val="Rubrik"/>
                              <w:rPr>
                                <w:lang w:val="sv-SE"/>
                              </w:rPr>
                            </w:pPr>
                            <w:r>
                              <w:rPr>
                                <w:lang w:val="sv-SE"/>
                              </w:rPr>
                              <w:t>Rainbow Six: Siege</w:t>
                            </w:r>
                            <w:r w:rsidR="009A70E3">
                              <w:rPr>
                                <w:lang w:val="sv-S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2F6BC" id="Text Box 400" o:spid="_x0000_s1030" type="#_x0000_t202" style="position:absolute;margin-left:-34.55pt;margin-top:331.2pt;width:482.4pt;height:28.8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" o:allowincell="f" stroked="f">
                <v:textbox inset="0,0,0,0">
                  <w:txbxContent>
                    <w:p w14:paraId="54F1697F" w14:textId="25945EB4" w:rsidR="004D57BF" w:rsidRPr="003869C2" w:rsidRDefault="003869C2">
                      <w:pPr>
                        <w:pStyle w:val="Rubrik"/>
                        <w:rPr>
                          <w:lang w:val="sv-SE"/>
                        </w:rPr>
                      </w:pPr>
                      <w:r>
                        <w:rPr>
                          <w:lang w:val="sv-SE"/>
                        </w:rPr>
                        <w:t>Rainbow Six: Siege</w:t>
                      </w:r>
                      <w:r w:rsidR="009A70E3">
                        <w:rPr>
                          <w:lang w:val="sv-SE"/>
                        </w:rPr>
                        <w:t xml:space="preserve"> ???</w:t>
                      </w:r>
                    </w:p>
                  </w:txbxContent>
                </v:textbox>
                <w10:wrap anchory="page"/>
              </v:shape>
            </w:pict>
          </mc:Fallback>
        </mc:AlternateContent>
      </w:r>
    </w:p>
    <w:p w14:paraId="00C90F6C" w14:textId="77777777" w:rsidR="00624AA1" w:rsidRPr="00624AA1" w:rsidRDefault="00624AA1" w:rsidP="00624AA1"/>
    <w:p w14:paraId="3C615077" w14:textId="77777777" w:rsidR="00624AA1" w:rsidRPr="00624AA1" w:rsidRDefault="00624AA1" w:rsidP="00624AA1"/>
    <w:p w14:paraId="7C58C1D7" w14:textId="77777777" w:rsidR="00624AA1" w:rsidRPr="00624AA1" w:rsidRDefault="00624AA1" w:rsidP="00624AA1"/>
    <w:p w14:paraId="74114DE3" w14:textId="77777777" w:rsidR="00624AA1" w:rsidRPr="00624AA1" w:rsidRDefault="00624AA1" w:rsidP="00624AA1"/>
    <w:p w14:paraId="56E5F62C" w14:textId="77777777" w:rsidR="00624AA1" w:rsidRPr="00624AA1" w:rsidRDefault="00624AA1" w:rsidP="00624AA1"/>
    <w:p w14:paraId="4F21E7CD" w14:textId="77777777" w:rsidR="00624AA1" w:rsidRPr="00624AA1" w:rsidRDefault="00624AA1" w:rsidP="00624AA1"/>
    <w:p w14:paraId="62C679F0" w14:textId="77777777" w:rsidR="00624AA1" w:rsidRPr="00624AA1" w:rsidRDefault="00624AA1" w:rsidP="00624AA1"/>
    <w:p w14:paraId="7340DD8D" w14:textId="77777777" w:rsidR="00624AA1" w:rsidRPr="00624AA1" w:rsidRDefault="00624AA1" w:rsidP="00624AA1"/>
    <w:p w14:paraId="1A80639C" w14:textId="77777777" w:rsidR="00624AA1" w:rsidRPr="00624AA1" w:rsidRDefault="00624AA1" w:rsidP="00624AA1"/>
    <w:p w14:paraId="4A7A150A" w14:textId="77777777" w:rsidR="00624AA1" w:rsidRPr="00624AA1" w:rsidRDefault="00624AA1" w:rsidP="00624AA1"/>
    <w:p w14:paraId="4885F168" w14:textId="77777777" w:rsidR="00624AA1" w:rsidRPr="00624AA1" w:rsidRDefault="00624AA1" w:rsidP="00624AA1"/>
    <w:p w14:paraId="558AF547" w14:textId="77777777" w:rsidR="00624AA1" w:rsidRPr="00624AA1" w:rsidRDefault="00624AA1" w:rsidP="00624AA1"/>
    <w:p w14:paraId="4EF07E1B" w14:textId="77777777" w:rsidR="00624AA1" w:rsidRPr="00624AA1" w:rsidRDefault="00624AA1" w:rsidP="00624AA1"/>
    <w:p w14:paraId="7B22BF6D" w14:textId="77777777" w:rsidR="00624AA1" w:rsidRPr="00624AA1" w:rsidRDefault="00624AA1" w:rsidP="00624AA1"/>
    <w:p w14:paraId="7F16AED5" w14:textId="77777777" w:rsidR="00624AA1" w:rsidRPr="00624AA1" w:rsidRDefault="00624AA1" w:rsidP="00624AA1"/>
    <w:p w14:paraId="243E137F" w14:textId="77777777" w:rsidR="00624AA1" w:rsidRPr="00624AA1" w:rsidRDefault="00624AA1" w:rsidP="00624AA1"/>
    <w:p w14:paraId="7C7EBB30" w14:textId="77777777" w:rsidR="00624AA1" w:rsidRPr="00624AA1" w:rsidRDefault="00624AA1" w:rsidP="00624AA1"/>
    <w:p w14:paraId="24E0084A" w14:textId="77777777" w:rsidR="00624AA1" w:rsidRPr="00624AA1" w:rsidRDefault="00624AA1" w:rsidP="00624AA1"/>
    <w:p w14:paraId="41AACF6E" w14:textId="77777777" w:rsidR="00624AA1" w:rsidRPr="00624AA1" w:rsidRDefault="00624AA1" w:rsidP="00624AA1"/>
    <w:p w14:paraId="50E492EA" w14:textId="77777777" w:rsidR="00624AA1" w:rsidRPr="00624AA1" w:rsidRDefault="00624AA1" w:rsidP="00624AA1"/>
    <w:p w14:paraId="6BE500AF" w14:textId="77777777" w:rsidR="00624AA1" w:rsidRPr="00624AA1" w:rsidRDefault="00624AA1" w:rsidP="00624AA1"/>
    <w:p w14:paraId="4B582612" w14:textId="77777777" w:rsidR="00624AA1" w:rsidRPr="00624AA1" w:rsidRDefault="00624AA1" w:rsidP="00624AA1"/>
    <w:p w14:paraId="0FB95AFB" w14:textId="77777777" w:rsidR="00624AA1" w:rsidRPr="00624AA1" w:rsidRDefault="00624AA1" w:rsidP="00624AA1"/>
    <w:p w14:paraId="54E40BE0" w14:textId="77777777" w:rsidR="00624AA1" w:rsidRPr="00624AA1" w:rsidRDefault="00624AA1" w:rsidP="00624AA1"/>
    <w:p w14:paraId="4BA86F29" w14:textId="77777777" w:rsidR="00624AA1" w:rsidRPr="00624AA1" w:rsidRDefault="00624AA1" w:rsidP="00624AA1"/>
    <w:p w14:paraId="17BD491F" w14:textId="77777777" w:rsidR="00624AA1" w:rsidRPr="00624AA1" w:rsidRDefault="00624AA1" w:rsidP="00624AA1"/>
    <w:p w14:paraId="53AAD9D7" w14:textId="77777777" w:rsidR="00624AA1" w:rsidRPr="00624AA1" w:rsidRDefault="00624AA1" w:rsidP="00624AA1">
      <w:pPr>
        <w:tabs>
          <w:tab w:val="left" w:pos="3301"/>
        </w:tabs>
        <w:rPr>
          <w:b/>
          <w:sz w:val="30"/>
          <w:szCs w:val="30"/>
        </w:rPr>
      </w:pPr>
      <w:r w:rsidRPr="00624AA1">
        <w:rPr>
          <w:b/>
          <w:sz w:val="30"/>
          <w:szCs w:val="30"/>
        </w:rPr>
        <w:tab/>
      </w:r>
      <w:r w:rsidRPr="003869C2">
        <w:rPr>
          <w:b/>
          <w:sz w:val="30"/>
          <w:szCs w:val="30"/>
          <w:lang w:val="en-GB"/>
        </w:rPr>
        <w:t>Design Project</w:t>
      </w:r>
    </w:p>
    <w:p w14:paraId="5C73F40E" w14:textId="222C5594" w:rsidR="008B2B19" w:rsidRPr="00BE76F1" w:rsidRDefault="003869C2" w:rsidP="00222679">
      <w:pPr>
        <w:rPr>
          <w:sz w:val="20"/>
        </w:rPr>
      </w:pPr>
      <w:r>
        <w:rPr>
          <w:noProof/>
          <w:lang w:eastAsia="zh-CN"/>
        </w:rPr>
        <mc:AlternateContent>
          <mc:Choice Requires="wps">
            <w:drawing>
              <wp:anchor distT="0" distB="0" distL="0" distR="0" simplePos="0" relativeHeight="251657216" behindDoc="1" locked="0" layoutInCell="0" allowOverlap="1" wp14:anchorId="58B573E8" wp14:editId="181D76C3">
                <wp:simplePos x="0" y="0"/>
                <wp:positionH relativeFrom="column">
                  <wp:posOffset>-74930</wp:posOffset>
                </wp:positionH>
                <wp:positionV relativeFrom="page">
                  <wp:posOffset>5943600</wp:posOffset>
                </wp:positionV>
                <wp:extent cx="5400040" cy="609600"/>
                <wp:effectExtent l="0" t="0" r="0" b="0"/>
                <wp:wrapNone/>
                <wp:docPr id="3"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6096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AC2179" w14:textId="72823393" w:rsidR="004D57BF" w:rsidRDefault="003869C2">
                            <w:pPr>
                              <w:pStyle w:val="Frfattare"/>
                            </w:pPr>
                            <w:r>
                              <w:t xml:space="preserve">Karl Essinger, Emil Norlander, Lukas Andersson, Suraj Sharma, Björn Blomberg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573E8" id="Text Box 402" o:spid="_x0000_s1031" type="#_x0000_t202" style="position:absolute;margin-left:-5.9pt;margin-top:468pt;width:425.2pt;height:48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" o:allowincell="f" stroked="f">
                <v:textbox inset="0,0,0,0">
                  <w:txbxContent>
                    <w:p w14:paraId="74AC2179" w14:textId="72823393" w:rsidR="004D57BF" w:rsidRDefault="003869C2">
                      <w:pPr>
                        <w:pStyle w:val="Frfattare"/>
                      </w:pPr>
                      <w:r>
                        <w:t xml:space="preserve">Karl Essinger, Emil Norlander, Lukas Andersson, Suraj Sharma, Björn Blomberg </w:t>
                      </w:r>
                    </w:p>
                  </w:txbxContent>
                </v:textbox>
                <w10:wrap anchory="page"/>
              </v:shape>
            </w:pict>
          </mc:Fallback>
        </mc:AlternateContent>
      </w:r>
      <w:r w:rsidR="004D57BF" w:rsidRPr="00624AA1">
        <w:br w:type="page"/>
      </w:r>
      <w:bookmarkStart w:id="0" w:name="_Toc507841312"/>
      <w:r w:rsidR="008B2B19" w:rsidRPr="005C2994">
        <w:rPr>
          <w:b/>
          <w:smallCaps/>
          <w:sz w:val="32"/>
          <w:szCs w:val="32"/>
        </w:rPr>
        <w:lastRenderedPageBreak/>
        <w:t>Contents</w:t>
      </w:r>
    </w:p>
    <w:p w14:paraId="6766ACF4" w14:textId="77777777" w:rsidR="008B2B19" w:rsidRPr="00BE76F1" w:rsidRDefault="00CA250D" w:rsidP="008B2B19">
      <w:pPr>
        <w:jc w:val="both"/>
        <w:rPr>
          <w:sz w:val="20"/>
        </w:rPr>
      </w:pPr>
      <w:r>
        <w:rPr>
          <w:noProof/>
          <w:sz w:val="20"/>
          <w:lang w:eastAsia="zh-CN"/>
        </w:rPr>
        <mc:AlternateContent>
          <mc:Choice Requires="wps">
            <w:drawing>
              <wp:anchor distT="0" distB="0" distL="114300" distR="114300" simplePos="0" relativeHeight="251663872" behindDoc="0" locked="0" layoutInCell="1" allowOverlap="1" wp14:anchorId="57908240" wp14:editId="5DE1BFB1">
                <wp:simplePos x="0" y="0"/>
                <wp:positionH relativeFrom="column">
                  <wp:posOffset>0</wp:posOffset>
                </wp:positionH>
                <wp:positionV relativeFrom="paragraph">
                  <wp:posOffset>3810</wp:posOffset>
                </wp:positionV>
                <wp:extent cx="5829300" cy="0"/>
                <wp:effectExtent l="0" t="0" r="0" b="0"/>
                <wp:wrapNone/>
                <wp:docPr id="2" name="Lin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C123E" id="Line 406"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59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Tc+EwIAACo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" strokeweight=".25pt"/>
            </w:pict>
          </mc:Fallback>
        </mc:AlternateContent>
      </w:r>
    </w:p>
    <w:p w14:paraId="6905EDBF" w14:textId="4AF90495" w:rsidR="008B2B19" w:rsidRPr="003F4121" w:rsidRDefault="008B2B19" w:rsidP="008B2B19">
      <w:pPr>
        <w:rPr>
          <w:i/>
        </w:rPr>
      </w:pPr>
      <w:r w:rsidRPr="00CB67C7">
        <w:rPr>
          <w:b/>
          <w:sz w:val="28"/>
          <w:szCs w:val="28"/>
        </w:rPr>
        <w:t>Abstract</w:t>
      </w:r>
      <w:r w:rsidR="006E172B">
        <w:rPr>
          <w:i/>
        </w:rPr>
        <w:t xml:space="preserve">  ……………………………………………………………………… </w:t>
      </w:r>
      <w:r>
        <w:rPr>
          <w:i/>
        </w:rPr>
        <w:t xml:space="preserve"> </w:t>
      </w:r>
      <w:r w:rsidR="003740A9">
        <w:rPr>
          <w:i/>
        </w:rPr>
        <w:t>3.</w:t>
      </w:r>
    </w:p>
    <w:p w14:paraId="4C1271D8" w14:textId="6A1685EA" w:rsidR="008B2B19" w:rsidRPr="003F4121" w:rsidRDefault="008B2B19" w:rsidP="008B2B19">
      <w:pPr>
        <w:rPr>
          <w:i/>
        </w:rPr>
      </w:pPr>
    </w:p>
    <w:p w14:paraId="7AA637AB" w14:textId="2E455DBA" w:rsidR="008B2B19" w:rsidRPr="003F4121" w:rsidRDefault="008B2B19" w:rsidP="008B2B19">
      <w:pPr>
        <w:rPr>
          <w:i/>
        </w:rPr>
      </w:pPr>
      <w:r w:rsidRPr="00CB67C7">
        <w:rPr>
          <w:b/>
          <w:sz w:val="28"/>
          <w:szCs w:val="28"/>
        </w:rPr>
        <w:t>Introduction</w:t>
      </w:r>
      <w:r>
        <w:rPr>
          <w:i/>
        </w:rPr>
        <w:t xml:space="preserve"> ………………</w:t>
      </w:r>
      <w:r w:rsidR="006E172B">
        <w:rPr>
          <w:i/>
        </w:rPr>
        <w:t xml:space="preserve">………………………………………………… </w:t>
      </w:r>
      <w:r w:rsidR="00C10A07">
        <w:rPr>
          <w:i/>
        </w:rPr>
        <w:t>4</w:t>
      </w:r>
      <w:r w:rsidR="006E172B">
        <w:rPr>
          <w:i/>
        </w:rPr>
        <w:t>.</w:t>
      </w:r>
    </w:p>
    <w:p w14:paraId="55B290E8" w14:textId="77777777" w:rsidR="008B2B19" w:rsidRPr="003F4121" w:rsidRDefault="008B2B19" w:rsidP="008B2B19">
      <w:pPr>
        <w:rPr>
          <w:i/>
        </w:rPr>
      </w:pPr>
    </w:p>
    <w:p w14:paraId="1D6E493E" w14:textId="35BEC614" w:rsidR="008B2B19" w:rsidRPr="003F4121" w:rsidRDefault="008B2B19" w:rsidP="008B2B19">
      <w:pPr>
        <w:rPr>
          <w:i/>
        </w:rPr>
      </w:pPr>
      <w:r w:rsidRPr="00CB67C7">
        <w:rPr>
          <w:b/>
          <w:sz w:val="28"/>
          <w:szCs w:val="28"/>
        </w:rPr>
        <w:t>Background</w:t>
      </w:r>
      <w:r w:rsidRPr="003F4121">
        <w:rPr>
          <w:i/>
        </w:rPr>
        <w:t xml:space="preserve"> </w:t>
      </w:r>
      <w:r w:rsidR="006E172B">
        <w:rPr>
          <w:i/>
        </w:rPr>
        <w:t xml:space="preserve">………………………………………………… ……………… </w:t>
      </w:r>
      <w:r w:rsidR="00C10A07">
        <w:rPr>
          <w:i/>
        </w:rPr>
        <w:t>5.</w:t>
      </w:r>
    </w:p>
    <w:p w14:paraId="33AA60DA" w14:textId="441CA43A" w:rsidR="008B2B19" w:rsidRDefault="008B2B19" w:rsidP="00BA2677">
      <w:pPr>
        <w:ind w:left="360"/>
      </w:pPr>
      <w:r w:rsidRPr="008F4997">
        <w:t>Subtitle 1</w:t>
      </w:r>
      <w:r>
        <w:t xml:space="preserve"> </w:t>
      </w:r>
      <w:r>
        <w:rPr>
          <w:i/>
        </w:rPr>
        <w:t>…………………………………………………………………</w:t>
      </w:r>
      <w:r w:rsidR="006E172B">
        <w:rPr>
          <w:i/>
        </w:rPr>
        <w:t>……</w:t>
      </w:r>
      <w:r>
        <w:rPr>
          <w:i/>
        </w:rPr>
        <w:t xml:space="preserve"> </w:t>
      </w:r>
      <w:r w:rsidR="008F26C1">
        <w:rPr>
          <w:i/>
        </w:rPr>
        <w:t>5</w:t>
      </w:r>
      <w:r>
        <w:rPr>
          <w:i/>
        </w:rPr>
        <w:t>.</w:t>
      </w:r>
    </w:p>
    <w:p w14:paraId="19D52E92" w14:textId="77777777" w:rsidR="00BA2677" w:rsidRPr="00BA2677" w:rsidRDefault="00BA2677" w:rsidP="00BA2677">
      <w:pPr>
        <w:ind w:left="360"/>
      </w:pPr>
    </w:p>
    <w:p w14:paraId="2A524DE2" w14:textId="11460FCE" w:rsidR="008B2B19" w:rsidRPr="003F4121" w:rsidRDefault="008B2B19" w:rsidP="008B2B19">
      <w:pPr>
        <w:rPr>
          <w:i/>
        </w:rPr>
      </w:pPr>
      <w:r>
        <w:rPr>
          <w:b/>
          <w:sz w:val="28"/>
          <w:szCs w:val="28"/>
        </w:rPr>
        <w:t>Goals</w:t>
      </w:r>
      <w:r w:rsidRPr="006E172B">
        <w:rPr>
          <w:b/>
          <w:sz w:val="28"/>
          <w:szCs w:val="28"/>
        </w:rPr>
        <w:t xml:space="preserve"> </w:t>
      </w:r>
      <w:r w:rsidR="006E172B" w:rsidRPr="006E172B">
        <w:rPr>
          <w:b/>
          <w:sz w:val="28"/>
          <w:szCs w:val="28"/>
        </w:rPr>
        <w:t>of the project</w:t>
      </w:r>
      <w:r w:rsidR="00F00070">
        <w:rPr>
          <w:i/>
        </w:rPr>
        <w:t xml:space="preserve"> </w:t>
      </w:r>
      <w:r>
        <w:rPr>
          <w:i/>
        </w:rPr>
        <w:t>…………………………… …</w:t>
      </w:r>
      <w:r w:rsidR="006E172B">
        <w:rPr>
          <w:i/>
        </w:rPr>
        <w:t>………………………</w:t>
      </w:r>
      <w:r w:rsidR="000F2119">
        <w:rPr>
          <w:i/>
        </w:rPr>
        <w:t xml:space="preserve"> </w:t>
      </w:r>
      <w:r w:rsidR="00222F20">
        <w:rPr>
          <w:i/>
        </w:rPr>
        <w:t>6</w:t>
      </w:r>
      <w:r w:rsidR="000F2119">
        <w:rPr>
          <w:i/>
        </w:rPr>
        <w:t>.</w:t>
      </w:r>
    </w:p>
    <w:p w14:paraId="3282A3E7" w14:textId="0095155E" w:rsidR="008B2B19" w:rsidRDefault="00222F20" w:rsidP="008B2B19">
      <w:pPr>
        <w:ind w:left="360"/>
        <w:rPr>
          <w:i/>
        </w:rPr>
      </w:pPr>
      <w:r>
        <w:t xml:space="preserve">Compacting the menu </w:t>
      </w:r>
      <w:r w:rsidR="008B2B19">
        <w:rPr>
          <w:i/>
        </w:rPr>
        <w:t>……………………………………………</w:t>
      </w:r>
      <w:r w:rsidR="006E172B">
        <w:rPr>
          <w:i/>
        </w:rPr>
        <w:t>……</w:t>
      </w:r>
      <w:r w:rsidR="008B2B19">
        <w:rPr>
          <w:i/>
        </w:rPr>
        <w:t>……</w:t>
      </w:r>
      <w:r w:rsidR="000F2119">
        <w:rPr>
          <w:i/>
        </w:rPr>
        <w:t>..</w:t>
      </w:r>
      <w:r w:rsidR="008B2B19">
        <w:rPr>
          <w:i/>
        </w:rPr>
        <w:t xml:space="preserve"> </w:t>
      </w:r>
      <w:r>
        <w:rPr>
          <w:i/>
        </w:rPr>
        <w:t>6</w:t>
      </w:r>
      <w:r w:rsidR="008B2B19">
        <w:rPr>
          <w:i/>
        </w:rPr>
        <w:t>.</w:t>
      </w:r>
    </w:p>
    <w:p w14:paraId="2BACAF86" w14:textId="62260CB4" w:rsidR="00222F20" w:rsidRDefault="00222F20" w:rsidP="00222F20">
      <w:pPr>
        <w:ind w:left="360"/>
      </w:pPr>
      <w:r>
        <w:t xml:space="preserve">More responsive interface ... ... ... ... ... </w:t>
      </w:r>
      <w:r>
        <w:rPr>
          <w:i/>
        </w:rPr>
        <w:t>…………………………………… 6.</w:t>
      </w:r>
    </w:p>
    <w:p w14:paraId="08903356" w14:textId="0CD229D8" w:rsidR="00222F20" w:rsidRDefault="00222F20" w:rsidP="00222F20">
      <w:pPr>
        <w:ind w:left="360"/>
      </w:pPr>
      <w:r>
        <w:t>Easier and more intuitive navigation ...</w:t>
      </w:r>
      <w:r>
        <w:rPr>
          <w:i/>
        </w:rPr>
        <w:t>……………………………………</w:t>
      </w:r>
      <w:r w:rsidR="000F2119">
        <w:rPr>
          <w:i/>
        </w:rPr>
        <w:t>.</w:t>
      </w:r>
      <w:r>
        <w:rPr>
          <w:i/>
        </w:rPr>
        <w:t xml:space="preserve"> 6.</w:t>
      </w:r>
    </w:p>
    <w:p w14:paraId="19DBFDF5" w14:textId="77EB1103" w:rsidR="00222F20" w:rsidRDefault="00222F20" w:rsidP="00222F20">
      <w:pPr>
        <w:ind w:left="360"/>
        <w:rPr>
          <w:i/>
        </w:rPr>
      </w:pPr>
      <w:r>
        <w:t xml:space="preserve">Clean and appealing aesthetic </w:t>
      </w:r>
      <w:r>
        <w:rPr>
          <w:i/>
        </w:rPr>
        <w:t>……………………………………………</w:t>
      </w:r>
      <w:r w:rsidR="000F2119">
        <w:rPr>
          <w:i/>
        </w:rPr>
        <w:t>…</w:t>
      </w:r>
      <w:r>
        <w:rPr>
          <w:i/>
        </w:rPr>
        <w:t xml:space="preserve"> 6.</w:t>
      </w:r>
    </w:p>
    <w:p w14:paraId="60B9DC7B" w14:textId="17F630CC" w:rsidR="00222F20" w:rsidRDefault="00222F20" w:rsidP="00222F20">
      <w:pPr>
        <w:ind w:left="360"/>
        <w:rPr>
          <w:i/>
        </w:rPr>
      </w:pPr>
      <w:r>
        <w:t xml:space="preserve">Clear and memorable audio cues </w:t>
      </w:r>
      <w:r w:rsidR="000F2119">
        <w:rPr>
          <w:i/>
        </w:rPr>
        <w:t>………………………………………...</w:t>
      </w:r>
      <w:r>
        <w:rPr>
          <w:i/>
        </w:rPr>
        <w:t xml:space="preserve"> </w:t>
      </w:r>
      <w:r w:rsidR="000F2119">
        <w:rPr>
          <w:i/>
        </w:rPr>
        <w:t>...</w:t>
      </w:r>
      <w:r>
        <w:rPr>
          <w:i/>
        </w:rPr>
        <w:t>6.</w:t>
      </w:r>
    </w:p>
    <w:p w14:paraId="1BFDDF39" w14:textId="3657DAB3" w:rsidR="00222F20" w:rsidRDefault="000F2119" w:rsidP="00A81D18">
      <w:pPr>
        <w:ind w:left="360"/>
      </w:pPr>
      <w:r>
        <w:t>Focus on principles of design ...</w:t>
      </w:r>
      <w:r>
        <w:rPr>
          <w:i/>
        </w:rPr>
        <w:t>…</w:t>
      </w:r>
      <w:r>
        <w:rPr>
          <w:i/>
        </w:rPr>
        <w:t>…</w:t>
      </w:r>
      <w:r>
        <w:rPr>
          <w:i/>
        </w:rPr>
        <w:t xml:space="preserve">……………………………………… </w:t>
      </w:r>
      <w:r>
        <w:rPr>
          <w:i/>
        </w:rPr>
        <w:t>7</w:t>
      </w:r>
      <w:r>
        <w:rPr>
          <w:i/>
        </w:rPr>
        <w:t>.</w:t>
      </w:r>
    </w:p>
    <w:p w14:paraId="40066E1F" w14:textId="04AA838E" w:rsidR="008B2B19" w:rsidRDefault="008B2B19" w:rsidP="00222F20">
      <w:pPr>
        <w:rPr>
          <w:i/>
        </w:rPr>
      </w:pPr>
    </w:p>
    <w:p w14:paraId="51BB7506" w14:textId="77777777" w:rsidR="008B2B19" w:rsidRDefault="00F00070" w:rsidP="008B2B19">
      <w:pPr>
        <w:rPr>
          <w:i/>
        </w:rPr>
      </w:pPr>
      <w:r>
        <w:rPr>
          <w:b/>
          <w:sz w:val="28"/>
          <w:szCs w:val="28"/>
        </w:rPr>
        <w:t>Working process of</w:t>
      </w:r>
      <w:r w:rsidR="008B2B19" w:rsidRPr="006E172B">
        <w:rPr>
          <w:b/>
          <w:sz w:val="28"/>
          <w:szCs w:val="28"/>
        </w:rPr>
        <w:t xml:space="preserve"> </w:t>
      </w:r>
      <w:r w:rsidR="006E172B" w:rsidRPr="006E172B">
        <w:rPr>
          <w:b/>
          <w:sz w:val="28"/>
          <w:szCs w:val="28"/>
        </w:rPr>
        <w:t xml:space="preserve">the </w:t>
      </w:r>
      <w:r>
        <w:rPr>
          <w:b/>
          <w:sz w:val="28"/>
          <w:szCs w:val="28"/>
        </w:rPr>
        <w:t>project</w:t>
      </w:r>
      <w:r w:rsidR="006E172B" w:rsidRPr="006E172B">
        <w:rPr>
          <w:b/>
          <w:sz w:val="28"/>
          <w:szCs w:val="28"/>
        </w:rPr>
        <w:t xml:space="preserve"> work</w:t>
      </w:r>
      <w:r w:rsidR="006E172B">
        <w:rPr>
          <w:i/>
        </w:rPr>
        <w:t>……………………… page no.</w:t>
      </w:r>
    </w:p>
    <w:p w14:paraId="1F855840" w14:textId="77777777" w:rsidR="008B2B19" w:rsidRDefault="008B2B19" w:rsidP="008B2B19">
      <w:pPr>
        <w:rPr>
          <w:i/>
        </w:rPr>
      </w:pPr>
    </w:p>
    <w:p w14:paraId="59974665" w14:textId="77777777" w:rsidR="008B2B19" w:rsidRDefault="008B2B19" w:rsidP="008B2B19">
      <w:pPr>
        <w:ind w:left="360"/>
      </w:pPr>
      <w:r w:rsidRPr="008F4997">
        <w:t>Subtitle 1</w:t>
      </w:r>
      <w:r>
        <w:t xml:space="preserve"> </w:t>
      </w:r>
      <w:r>
        <w:rPr>
          <w:i/>
        </w:rPr>
        <w:t>……………………………………………………………</w:t>
      </w:r>
      <w:r w:rsidR="006E172B">
        <w:rPr>
          <w:i/>
        </w:rPr>
        <w:t>……</w:t>
      </w:r>
      <w:r>
        <w:rPr>
          <w:i/>
        </w:rPr>
        <w:t>…… page no.</w:t>
      </w:r>
    </w:p>
    <w:p w14:paraId="1B7484E8" w14:textId="77777777" w:rsidR="008B2B19" w:rsidRDefault="008B2B19" w:rsidP="008B2B19">
      <w:pPr>
        <w:ind w:left="720"/>
        <w:rPr>
          <w:i/>
        </w:rPr>
      </w:pPr>
      <w:r w:rsidRPr="008F4997">
        <w:rPr>
          <w:i/>
        </w:rPr>
        <w:t>Subtitle 1.1</w:t>
      </w:r>
      <w:r>
        <w:rPr>
          <w:i/>
        </w:rPr>
        <w:t>…………………………………………………………………page no.</w:t>
      </w:r>
    </w:p>
    <w:p w14:paraId="601B878E" w14:textId="77777777" w:rsidR="008B2B19" w:rsidRDefault="008B2B19" w:rsidP="008B2B19">
      <w:pPr>
        <w:ind w:left="720"/>
        <w:rPr>
          <w:i/>
        </w:rPr>
      </w:pPr>
      <w:r>
        <w:rPr>
          <w:i/>
        </w:rPr>
        <w:t>…</w:t>
      </w:r>
    </w:p>
    <w:p w14:paraId="1B2C332C" w14:textId="6FD99CEB" w:rsidR="008B2B19" w:rsidRPr="00F00070" w:rsidRDefault="00741825" w:rsidP="008B2B19">
      <w:pPr>
        <w:rPr>
          <w:b/>
          <w:sz w:val="28"/>
          <w:szCs w:val="28"/>
        </w:rPr>
      </w:pPr>
      <w:r>
        <w:rPr>
          <w:b/>
          <w:sz w:val="28"/>
          <w:szCs w:val="28"/>
        </w:rPr>
        <w:t>Design</w:t>
      </w:r>
      <w:r w:rsidR="00F00070">
        <w:rPr>
          <w:b/>
          <w:sz w:val="28"/>
          <w:szCs w:val="28"/>
        </w:rPr>
        <w:t xml:space="preserve"> criteria   </w:t>
      </w:r>
      <w:r w:rsidR="006E172B">
        <w:rPr>
          <w:b/>
          <w:sz w:val="28"/>
          <w:szCs w:val="28"/>
        </w:rPr>
        <w:t xml:space="preserve"> </w:t>
      </w:r>
      <w:r>
        <w:rPr>
          <w:i/>
        </w:rPr>
        <w:t>………………</w:t>
      </w:r>
      <w:r w:rsidR="00F00070">
        <w:rPr>
          <w:i/>
        </w:rPr>
        <w:t>……………… ……</w:t>
      </w:r>
      <w:r w:rsidR="006E172B">
        <w:rPr>
          <w:i/>
        </w:rPr>
        <w:t>……………………… page no.</w:t>
      </w:r>
    </w:p>
    <w:p w14:paraId="09B3D7A2" w14:textId="77777777" w:rsidR="008B2B19" w:rsidRDefault="008B2B19" w:rsidP="008B2B19">
      <w:pPr>
        <w:ind w:left="360"/>
      </w:pPr>
      <w:r w:rsidRPr="008F4997">
        <w:t>Subtitle 1</w:t>
      </w:r>
      <w:r>
        <w:t xml:space="preserve"> </w:t>
      </w:r>
      <w:r>
        <w:rPr>
          <w:i/>
        </w:rPr>
        <w:t>……………………………………………………………</w:t>
      </w:r>
      <w:r w:rsidR="006E172B">
        <w:rPr>
          <w:i/>
        </w:rPr>
        <w:t>……</w:t>
      </w:r>
      <w:r>
        <w:rPr>
          <w:i/>
        </w:rPr>
        <w:t>…… page no.</w:t>
      </w:r>
    </w:p>
    <w:p w14:paraId="5364219D" w14:textId="77777777" w:rsidR="008B2B19" w:rsidRDefault="008B2B19" w:rsidP="008B2B19">
      <w:pPr>
        <w:ind w:left="720"/>
        <w:rPr>
          <w:i/>
        </w:rPr>
      </w:pPr>
      <w:r w:rsidRPr="008F4997">
        <w:rPr>
          <w:i/>
        </w:rPr>
        <w:t>Subtitle 1.1</w:t>
      </w:r>
      <w:r>
        <w:rPr>
          <w:i/>
        </w:rPr>
        <w:t>…………………………………………………………………page no.</w:t>
      </w:r>
    </w:p>
    <w:p w14:paraId="436A73FA" w14:textId="77777777" w:rsidR="008B2B19" w:rsidRDefault="008B2B19" w:rsidP="008B2B19">
      <w:pPr>
        <w:ind w:left="720"/>
        <w:rPr>
          <w:i/>
        </w:rPr>
      </w:pPr>
      <w:r>
        <w:rPr>
          <w:i/>
        </w:rPr>
        <w:t>…</w:t>
      </w:r>
    </w:p>
    <w:p w14:paraId="65F025E5" w14:textId="15794536" w:rsidR="006E172B" w:rsidRPr="00CB67C7" w:rsidRDefault="00F00070" w:rsidP="006E172B">
      <w:pPr>
        <w:rPr>
          <w:i/>
        </w:rPr>
      </w:pPr>
      <w:r>
        <w:rPr>
          <w:b/>
          <w:sz w:val="28"/>
          <w:szCs w:val="28"/>
        </w:rPr>
        <w:t>Problem</w:t>
      </w:r>
      <w:r w:rsidR="00F42881">
        <w:rPr>
          <w:b/>
          <w:sz w:val="28"/>
          <w:szCs w:val="28"/>
        </w:rPr>
        <w:t>s</w:t>
      </w:r>
      <w:r>
        <w:rPr>
          <w:b/>
          <w:sz w:val="28"/>
          <w:szCs w:val="28"/>
        </w:rPr>
        <w:t xml:space="preserve"> </w:t>
      </w:r>
      <w:r w:rsidR="006A7425">
        <w:rPr>
          <w:b/>
          <w:sz w:val="28"/>
          <w:szCs w:val="28"/>
        </w:rPr>
        <w:t xml:space="preserve">identified </w:t>
      </w:r>
      <w:r w:rsidR="006A7425">
        <w:rPr>
          <w:i/>
        </w:rPr>
        <w:t>…</w:t>
      </w:r>
      <w:r w:rsidR="00204AE0">
        <w:rPr>
          <w:i/>
        </w:rPr>
        <w:t>……………………………</w:t>
      </w:r>
      <w:r w:rsidR="006E172B">
        <w:rPr>
          <w:i/>
        </w:rPr>
        <w:t>………………………page n</w:t>
      </w:r>
      <w:r w:rsidR="00204AE0">
        <w:rPr>
          <w:i/>
        </w:rPr>
        <w:t>o.</w:t>
      </w:r>
    </w:p>
    <w:p w14:paraId="48EAA77F" w14:textId="77777777" w:rsidR="008B2B19" w:rsidRDefault="008B2B19" w:rsidP="00CA250D">
      <w:pPr>
        <w:ind w:left="284"/>
      </w:pPr>
      <w:r w:rsidRPr="008F4997">
        <w:t>Subtitle 1</w:t>
      </w:r>
      <w:r>
        <w:t xml:space="preserve"> </w:t>
      </w:r>
      <w:r w:rsidR="00CA250D">
        <w:t>……………………</w:t>
      </w:r>
      <w:r w:rsidRPr="006E172B">
        <w:t>……………………………</w:t>
      </w:r>
      <w:r w:rsidR="006E172B" w:rsidRPr="006E172B">
        <w:t>…………</w:t>
      </w:r>
      <w:r w:rsidRPr="006E172B">
        <w:t>… page no.</w:t>
      </w:r>
    </w:p>
    <w:p w14:paraId="6D287CCA" w14:textId="77777777" w:rsidR="008B2B19" w:rsidRDefault="008B2B19" w:rsidP="008B2B19">
      <w:pPr>
        <w:ind w:left="720"/>
        <w:rPr>
          <w:i/>
        </w:rPr>
      </w:pPr>
      <w:r w:rsidRPr="008F4997">
        <w:rPr>
          <w:i/>
        </w:rPr>
        <w:t>Subtitle 1.1</w:t>
      </w:r>
      <w:r>
        <w:rPr>
          <w:i/>
        </w:rPr>
        <w:t>…………………………………………………………………page no.</w:t>
      </w:r>
    </w:p>
    <w:p w14:paraId="4548406D" w14:textId="77777777" w:rsidR="006E172B" w:rsidRDefault="008B2B19" w:rsidP="006E172B">
      <w:pPr>
        <w:ind w:left="720"/>
        <w:rPr>
          <w:i/>
        </w:rPr>
      </w:pPr>
      <w:r>
        <w:rPr>
          <w:i/>
        </w:rPr>
        <w:t>……</w:t>
      </w:r>
    </w:p>
    <w:p w14:paraId="7FDC76ED" w14:textId="48C569A8" w:rsidR="006E172B" w:rsidRDefault="00BC081E" w:rsidP="006E172B">
      <w:r>
        <w:rPr>
          <w:b/>
          <w:sz w:val="28"/>
          <w:szCs w:val="28"/>
          <w:lang w:val="en-GB"/>
        </w:rPr>
        <w:t>Design of</w:t>
      </w:r>
      <w:r w:rsidR="00F00070">
        <w:rPr>
          <w:b/>
          <w:sz w:val="28"/>
          <w:szCs w:val="28"/>
          <w:lang w:val="en-GB"/>
        </w:rPr>
        <w:t xml:space="preserve"> the new version </w:t>
      </w:r>
      <w:r w:rsidR="00B43B1B">
        <w:rPr>
          <w:i/>
        </w:rPr>
        <w:t>………………… …………………………… page no.</w:t>
      </w:r>
    </w:p>
    <w:p w14:paraId="47CB606D" w14:textId="1C6BF201" w:rsidR="008B2B19" w:rsidRDefault="005C6A5F" w:rsidP="005C6A5F">
      <w:r>
        <w:t xml:space="preserve">     </w:t>
      </w:r>
      <w:r w:rsidR="008B2B19" w:rsidRPr="008F4997">
        <w:t>Subtitle 1</w:t>
      </w:r>
      <w:r w:rsidR="008B2B19">
        <w:t xml:space="preserve"> </w:t>
      </w:r>
      <w:r w:rsidR="008B2B19">
        <w:rPr>
          <w:i/>
        </w:rPr>
        <w:t>………………………………………………………………</w:t>
      </w:r>
      <w:r w:rsidR="006E172B">
        <w:rPr>
          <w:i/>
        </w:rPr>
        <w:t>…………</w:t>
      </w:r>
      <w:r w:rsidR="008B2B19">
        <w:rPr>
          <w:i/>
        </w:rPr>
        <w:t>… page no.</w:t>
      </w:r>
    </w:p>
    <w:p w14:paraId="603F1907" w14:textId="77777777" w:rsidR="008B2B19" w:rsidRDefault="008B2B19" w:rsidP="008B2B19">
      <w:pPr>
        <w:ind w:left="720"/>
        <w:rPr>
          <w:i/>
        </w:rPr>
      </w:pPr>
      <w:r w:rsidRPr="008F4997">
        <w:rPr>
          <w:i/>
        </w:rPr>
        <w:t>Subtitle 1.1</w:t>
      </w:r>
      <w:r>
        <w:rPr>
          <w:i/>
        </w:rPr>
        <w:t>…………………………………………………………………page no.</w:t>
      </w:r>
    </w:p>
    <w:p w14:paraId="6FAFFCCE" w14:textId="77777777" w:rsidR="008B2B19" w:rsidRPr="007565D0" w:rsidRDefault="008B2B19" w:rsidP="008B2B19">
      <w:pPr>
        <w:ind w:left="720"/>
        <w:rPr>
          <w:i/>
        </w:rPr>
      </w:pPr>
      <w:r>
        <w:rPr>
          <w:i/>
        </w:rPr>
        <w:t>…</w:t>
      </w:r>
    </w:p>
    <w:p w14:paraId="4D824DD1" w14:textId="77777777" w:rsidR="008B2B19" w:rsidRPr="008B2B19" w:rsidRDefault="008B2B19" w:rsidP="008B2B19">
      <w:pPr>
        <w:rPr>
          <w:i/>
          <w:lang w:val="en-GB"/>
        </w:rPr>
      </w:pPr>
      <w:r w:rsidRPr="008B2B19">
        <w:rPr>
          <w:b/>
          <w:sz w:val="28"/>
          <w:szCs w:val="28"/>
          <w:lang w:val="en-GB"/>
        </w:rPr>
        <w:t>Summary</w:t>
      </w:r>
      <w:r w:rsidR="00F00070">
        <w:rPr>
          <w:b/>
          <w:sz w:val="28"/>
          <w:szCs w:val="28"/>
          <w:lang w:val="en-GB"/>
        </w:rPr>
        <w:t xml:space="preserve"> and discussion</w:t>
      </w:r>
      <w:r w:rsidR="00F00070">
        <w:rPr>
          <w:i/>
          <w:lang w:val="en-GB"/>
        </w:rPr>
        <w:t>…</w:t>
      </w:r>
      <w:r w:rsidR="006E172B">
        <w:rPr>
          <w:i/>
          <w:lang w:val="en-GB"/>
        </w:rPr>
        <w:t xml:space="preserve">…………………………………………… </w:t>
      </w:r>
      <w:r w:rsidRPr="008B2B19">
        <w:rPr>
          <w:i/>
          <w:lang w:val="en-GB"/>
        </w:rPr>
        <w:t>page</w:t>
      </w:r>
      <w:r w:rsidR="006E172B">
        <w:rPr>
          <w:i/>
          <w:lang w:val="en-GB"/>
        </w:rPr>
        <w:t xml:space="preserve"> no</w:t>
      </w:r>
    </w:p>
    <w:p w14:paraId="1AF022D2" w14:textId="77777777" w:rsidR="008B2B19" w:rsidRPr="008B2B19" w:rsidRDefault="008B2B19" w:rsidP="008B2B19">
      <w:pPr>
        <w:rPr>
          <w:i/>
          <w:lang w:val="en-GB"/>
        </w:rPr>
      </w:pPr>
    </w:p>
    <w:p w14:paraId="0974883E" w14:textId="77777777" w:rsidR="008B2B19" w:rsidRPr="003F4121" w:rsidRDefault="008B2B19" w:rsidP="008B2B19">
      <w:pPr>
        <w:rPr>
          <w:i/>
        </w:rPr>
      </w:pPr>
      <w:r w:rsidRPr="00CB67C7">
        <w:rPr>
          <w:b/>
          <w:sz w:val="28"/>
          <w:szCs w:val="28"/>
        </w:rPr>
        <w:t>References</w:t>
      </w:r>
      <w:r w:rsidR="006E172B">
        <w:rPr>
          <w:i/>
        </w:rPr>
        <w:t xml:space="preserve"> ………………………………………………………………………page no. </w:t>
      </w:r>
    </w:p>
    <w:p w14:paraId="569B5D9B" w14:textId="77777777" w:rsidR="008B2B19" w:rsidRPr="003F4121" w:rsidRDefault="008B2B19" w:rsidP="008B2B19">
      <w:pPr>
        <w:rPr>
          <w:i/>
        </w:rPr>
      </w:pPr>
    </w:p>
    <w:p w14:paraId="2162EE29" w14:textId="77777777" w:rsidR="006E172B" w:rsidRDefault="008B2B19" w:rsidP="008B2B19">
      <w:pPr>
        <w:rPr>
          <w:b/>
          <w:sz w:val="28"/>
          <w:szCs w:val="28"/>
        </w:rPr>
      </w:pPr>
      <w:r w:rsidRPr="00CB67C7">
        <w:rPr>
          <w:b/>
          <w:sz w:val="28"/>
          <w:szCs w:val="28"/>
        </w:rPr>
        <w:t>Appendix</w:t>
      </w:r>
    </w:p>
    <w:p w14:paraId="6B574F1E" w14:textId="77777777" w:rsidR="006E172B" w:rsidRPr="006E172B" w:rsidRDefault="00F00070" w:rsidP="006E172B">
      <w:pPr>
        <w:numPr>
          <w:ilvl w:val="0"/>
          <w:numId w:val="13"/>
        </w:numPr>
        <w:rPr>
          <w:i/>
        </w:rPr>
      </w:pPr>
      <w:r>
        <w:rPr>
          <w:i/>
        </w:rPr>
        <w:t xml:space="preserve"> </w:t>
      </w:r>
      <w:r w:rsidR="006E172B">
        <w:rPr>
          <w:i/>
        </w:rPr>
        <w:t>(</w:t>
      </w:r>
      <w:r w:rsidR="009425DA">
        <w:rPr>
          <w:i/>
        </w:rPr>
        <w:t>ex., screenshots, questionnaires,</w:t>
      </w:r>
      <w:r w:rsidR="001667CB">
        <w:rPr>
          <w:i/>
        </w:rPr>
        <w:t xml:space="preserve"> coding, etc.</w:t>
      </w:r>
      <w:r w:rsidR="006E172B">
        <w:rPr>
          <w:i/>
        </w:rPr>
        <w:t>)</w:t>
      </w:r>
    </w:p>
    <w:bookmarkEnd w:id="0"/>
    <w:p w14:paraId="0F8322E5" w14:textId="12D85890" w:rsidR="001E0BA3" w:rsidRDefault="001E0BA3" w:rsidP="001E0BA3">
      <w:pPr>
        <w:pStyle w:val="Brdtextmedindrag"/>
      </w:pPr>
    </w:p>
    <w:p w14:paraId="10CA5047" w14:textId="70524B58" w:rsidR="003740A9" w:rsidRDefault="003740A9" w:rsidP="001E0BA3">
      <w:pPr>
        <w:pStyle w:val="Brdtextmedindrag"/>
      </w:pPr>
    </w:p>
    <w:p w14:paraId="20215566" w14:textId="3AAD7C94" w:rsidR="003740A9" w:rsidRDefault="003740A9" w:rsidP="001E0BA3">
      <w:pPr>
        <w:pStyle w:val="Brdtextmedindrag"/>
      </w:pPr>
    </w:p>
    <w:p w14:paraId="2C90FD81" w14:textId="0421052A" w:rsidR="003740A9" w:rsidRDefault="003740A9" w:rsidP="001E0BA3">
      <w:pPr>
        <w:pStyle w:val="Brdtextmedindrag"/>
      </w:pPr>
    </w:p>
    <w:p w14:paraId="01CFC2ED" w14:textId="40B64771" w:rsidR="003740A9" w:rsidRDefault="003740A9" w:rsidP="001E0BA3">
      <w:pPr>
        <w:pStyle w:val="Brdtextmedindrag"/>
      </w:pPr>
    </w:p>
    <w:p w14:paraId="2BDFA114" w14:textId="7DD81F4F" w:rsidR="003740A9" w:rsidRDefault="003740A9" w:rsidP="001E0BA3">
      <w:pPr>
        <w:pStyle w:val="Brdtextmedindrag"/>
      </w:pPr>
    </w:p>
    <w:p w14:paraId="673607EB" w14:textId="30B64379" w:rsidR="003740A9" w:rsidRDefault="003740A9" w:rsidP="001E0BA3">
      <w:pPr>
        <w:pStyle w:val="Brdtextmedindrag"/>
      </w:pPr>
    </w:p>
    <w:p w14:paraId="5B4736EC" w14:textId="6EA304CF" w:rsidR="003740A9" w:rsidRDefault="003740A9" w:rsidP="001E0BA3">
      <w:pPr>
        <w:pStyle w:val="Brdtextmedindrag"/>
      </w:pPr>
    </w:p>
    <w:p w14:paraId="7EFC6CCF" w14:textId="3D7BE9B4" w:rsidR="003740A9" w:rsidRDefault="003740A9" w:rsidP="001E0BA3">
      <w:pPr>
        <w:pStyle w:val="Brdtextmedindrag"/>
      </w:pPr>
    </w:p>
    <w:p w14:paraId="55C170D0" w14:textId="0AEA7E11" w:rsidR="003740A9" w:rsidRDefault="003740A9" w:rsidP="001E0BA3">
      <w:pPr>
        <w:pStyle w:val="Brdtextmedindrag"/>
      </w:pPr>
    </w:p>
    <w:p w14:paraId="60F31576" w14:textId="6187419C" w:rsidR="003740A9" w:rsidRDefault="003740A9" w:rsidP="001E0BA3">
      <w:pPr>
        <w:pStyle w:val="Brdtextmedindrag"/>
      </w:pPr>
    </w:p>
    <w:p w14:paraId="7CB2B8FF" w14:textId="598CC2B3" w:rsidR="003740A9" w:rsidRDefault="003740A9" w:rsidP="001E0BA3">
      <w:pPr>
        <w:pStyle w:val="Brdtextmedindrag"/>
      </w:pPr>
    </w:p>
    <w:p w14:paraId="081639FA" w14:textId="2810F898" w:rsidR="003740A9" w:rsidRPr="00037E7A" w:rsidRDefault="003740A9" w:rsidP="00037E7A">
      <w:pPr>
        <w:pStyle w:val="Rubrik"/>
      </w:pPr>
      <w:r w:rsidRPr="00037E7A">
        <w:t>Abstract</w:t>
      </w:r>
    </w:p>
    <w:p w14:paraId="1AD4E99F" w14:textId="3ED6D52F" w:rsidR="004F5076" w:rsidRPr="00037E7A" w:rsidRDefault="004F5076" w:rsidP="004F5076">
      <w:pPr>
        <w:pStyle w:val="Brdtextmedindrag"/>
        <w:jc w:val="left"/>
        <w:rPr>
          <w:rFonts w:ascii="Arial" w:hAnsi="Arial" w:cs="Arial"/>
          <w:szCs w:val="22"/>
        </w:rPr>
      </w:pPr>
    </w:p>
    <w:p w14:paraId="03093A11" w14:textId="33E7AC77" w:rsidR="00EC0F66" w:rsidRPr="00FC03B6" w:rsidRDefault="00EC0F66" w:rsidP="00F41B51">
      <w:pPr>
        <w:rPr>
          <w:sz w:val="24"/>
          <w:szCs w:val="24"/>
        </w:rPr>
      </w:pPr>
      <w:r w:rsidRPr="00FC03B6">
        <w:rPr>
          <w:sz w:val="24"/>
          <w:szCs w:val="24"/>
        </w:rPr>
        <w:t xml:space="preserve">The purpose of this paper is to document the </w:t>
      </w:r>
      <w:r w:rsidR="00FC03B6">
        <w:rPr>
          <w:sz w:val="24"/>
          <w:szCs w:val="24"/>
        </w:rPr>
        <w:t xml:space="preserve">design and </w:t>
      </w:r>
      <w:r w:rsidRPr="00FC03B6">
        <w:rPr>
          <w:sz w:val="24"/>
          <w:szCs w:val="24"/>
        </w:rPr>
        <w:t>d</w:t>
      </w:r>
      <w:r w:rsidR="00FC03B6" w:rsidRPr="00FC03B6">
        <w:rPr>
          <w:sz w:val="24"/>
          <w:szCs w:val="24"/>
        </w:rPr>
        <w:t xml:space="preserve">evelopment of a new interface using certain design principles. The old version of </w:t>
      </w:r>
      <w:r w:rsidR="006F26BF">
        <w:rPr>
          <w:sz w:val="24"/>
          <w:szCs w:val="24"/>
        </w:rPr>
        <w:t>the</w:t>
      </w:r>
      <w:r w:rsidR="00FC03B6" w:rsidRPr="00FC03B6">
        <w:rPr>
          <w:sz w:val="24"/>
          <w:szCs w:val="24"/>
        </w:rPr>
        <w:t xml:space="preserve"> target software has a slow and cumbersome user interface and we developed a new version that is easier to navigate and memorize.</w:t>
      </w:r>
    </w:p>
    <w:p w14:paraId="08393B56" w14:textId="57A47BE0" w:rsidR="00FC03B6" w:rsidRDefault="00FC03B6" w:rsidP="00F41B51">
      <w:r w:rsidRPr="00FC03B6">
        <w:rPr>
          <w:sz w:val="24"/>
          <w:szCs w:val="24"/>
        </w:rPr>
        <w:t>In this paper the differences are shown using graphs and images so the improvements are visualized clearly</w:t>
      </w:r>
      <w:r w:rsidR="00CE7DC8">
        <w:rPr>
          <w:sz w:val="24"/>
          <w:szCs w:val="24"/>
        </w:rPr>
        <w:t>, and so the comparisons between the new and the old interfaces are easy to see</w:t>
      </w:r>
      <w:r>
        <w:t>.</w:t>
      </w:r>
    </w:p>
    <w:p w14:paraId="5CF0F0CE" w14:textId="77777777" w:rsidR="00037E7A" w:rsidRDefault="00037E7A" w:rsidP="00EC0F66">
      <w:pPr>
        <w:jc w:val="both"/>
      </w:pPr>
      <w:r>
        <w:br w:type="page"/>
      </w:r>
    </w:p>
    <w:p w14:paraId="4BAE3B5D" w14:textId="77777777" w:rsidR="00FC03B6" w:rsidRDefault="00037E7A" w:rsidP="00FC03B6">
      <w:pPr>
        <w:pStyle w:val="Rubrik"/>
      </w:pPr>
      <w:r>
        <w:lastRenderedPageBreak/>
        <w:t>Introduction</w:t>
      </w:r>
    </w:p>
    <w:p w14:paraId="6F71D222" w14:textId="77777777" w:rsidR="00FC03B6" w:rsidRDefault="00FC03B6" w:rsidP="00FC03B6"/>
    <w:p w14:paraId="55CEB793" w14:textId="06737536" w:rsidR="00CE7DC8" w:rsidRDefault="00E51E58" w:rsidP="00FC03B6">
      <w:r>
        <w:t xml:space="preserve">This paper will </w:t>
      </w:r>
      <w:r w:rsidR="00CF5C1C">
        <w:t xml:space="preserve">describe </w:t>
      </w:r>
      <w:r w:rsidR="00467077">
        <w:t>the</w:t>
      </w:r>
      <w:r w:rsidR="00CF5C1C">
        <w:t xml:space="preserve"> design and development process of the new interface for the game Rainbow Six: Siege</w:t>
      </w:r>
      <w:r w:rsidR="00CE7DC8">
        <w:t>.</w:t>
      </w:r>
    </w:p>
    <w:p w14:paraId="1F3AC338" w14:textId="77777777" w:rsidR="00CE7DC8" w:rsidRDefault="00CE7DC8" w:rsidP="00FC03B6">
      <w:r>
        <w:t>As will be shown in this paper, the differences are quite big but the design focuses more on compacting the different menus rather than completely changing the layout.</w:t>
      </w:r>
    </w:p>
    <w:p w14:paraId="542207E7" w14:textId="03ABA570" w:rsidR="00467077" w:rsidRDefault="00CE7DC8" w:rsidP="00FC03B6">
      <w:r>
        <w:t xml:space="preserve">The old version of the interface is very cumbersome and time consuming to navigate because of the vast number of buttons and sub-menus in the way of reaching the goal menu. </w:t>
      </w:r>
      <w:r w:rsidR="00467077">
        <w:t>The new</w:t>
      </w:r>
      <w:r>
        <w:t xml:space="preserve"> design focuses on removing several sub-menus and buttons to show the user one simplified and easy to navigate menu. </w:t>
      </w:r>
    </w:p>
    <w:p w14:paraId="502E044E" w14:textId="77777777" w:rsidR="00E16678" w:rsidRDefault="00CE7DC8" w:rsidP="00FC03B6">
      <w:r>
        <w:t xml:space="preserve">The game itself has many characters to choose from, and they, in turn, have many options in the form of weapons, outfits and attachments for the weapons for the user to choose between. Selecting the correct menu for changing these options, and navigating between them is slow with many loading screens which take a few seconds each, and this is unacceptable from a good design point of view. </w:t>
      </w:r>
      <w:r w:rsidR="00467077">
        <w:t>It is very hard to memorize the layout and the thought behind the old design and it is not very intuitive, but rather organized. The new</w:t>
      </w:r>
      <w:r>
        <w:t xml:space="preserve"> design </w:t>
      </w:r>
      <w:r w:rsidR="00467077">
        <w:t xml:space="preserve">focuses on removing these loading times which increases ease of access and makes it easier to memorize but we keep it organized. </w:t>
      </w:r>
    </w:p>
    <w:p w14:paraId="5CE9F173" w14:textId="553E401A" w:rsidR="00037E7A" w:rsidRPr="00FC03B6" w:rsidRDefault="00E16678" w:rsidP="00FC03B6">
      <w:pPr>
        <w:rPr>
          <w:b/>
          <w:sz w:val="52"/>
        </w:rPr>
      </w:pPr>
      <w:r>
        <w:t>This paper will explain in detail how the new system works and how it was developed and designed.</w:t>
      </w:r>
      <w:r w:rsidR="00037E7A" w:rsidRPr="00FC03B6">
        <w:rPr>
          <w:sz w:val="52"/>
        </w:rPr>
        <w:br w:type="page"/>
      </w:r>
    </w:p>
    <w:p w14:paraId="0424A497" w14:textId="2B47A1C9" w:rsidR="00037E7A" w:rsidRDefault="00037E7A" w:rsidP="00037E7A">
      <w:pPr>
        <w:pStyle w:val="Rubrik"/>
      </w:pPr>
      <w:r>
        <w:lastRenderedPageBreak/>
        <w:t>Background</w:t>
      </w:r>
    </w:p>
    <w:p w14:paraId="761653EA" w14:textId="77777777" w:rsidR="00037E7A" w:rsidRDefault="00037E7A">
      <w:pPr>
        <w:rPr>
          <w:b/>
          <w:kern w:val="28"/>
          <w:sz w:val="52"/>
        </w:rPr>
      </w:pPr>
      <w:r>
        <w:br w:type="page"/>
      </w:r>
    </w:p>
    <w:p w14:paraId="33A1A6EA" w14:textId="15C7CCFF" w:rsidR="00961A50" w:rsidRDefault="00037E7A" w:rsidP="00961A50">
      <w:pPr>
        <w:pStyle w:val="Rubrik"/>
      </w:pPr>
      <w:r>
        <w:lastRenderedPageBreak/>
        <w:t>Goals of the project</w:t>
      </w:r>
    </w:p>
    <w:p w14:paraId="4E674A01" w14:textId="2452797A" w:rsidR="00961A50" w:rsidRDefault="00961A50" w:rsidP="00961A50">
      <w:pPr>
        <w:pStyle w:val="Rubrik4"/>
      </w:pPr>
      <w:r>
        <w:t>Compacting the menus</w:t>
      </w:r>
    </w:p>
    <w:p w14:paraId="0B0AFC6A" w14:textId="77777777" w:rsidR="00961A50" w:rsidRPr="00961A50" w:rsidRDefault="00961A50" w:rsidP="00961A50">
      <w:pPr>
        <w:pStyle w:val="Brdtextmedindrag"/>
      </w:pPr>
    </w:p>
    <w:p w14:paraId="7A4399DD" w14:textId="73D6EE02" w:rsidR="00961A50" w:rsidRPr="00961A50" w:rsidRDefault="00961A50" w:rsidP="00A754EF">
      <w:pPr>
        <w:pStyle w:val="Brdtextmedindrag"/>
        <w:ind w:left="1080" w:firstLine="0"/>
      </w:pPr>
      <w:r>
        <w:t>The old design has many sub-menus and buttons that make the process of navigation very time consuming and cumbersome. Compacting menus into one bigger menu and removing buttons makes all the options visible on one page which is easier to memorize and use.</w:t>
      </w:r>
    </w:p>
    <w:p w14:paraId="0D510F31" w14:textId="2868BA71" w:rsidR="00961A50" w:rsidRDefault="00222F20" w:rsidP="00961A50">
      <w:pPr>
        <w:pStyle w:val="Rubrik4"/>
      </w:pPr>
      <w:r>
        <w:t>More responsive interface</w:t>
      </w:r>
    </w:p>
    <w:p w14:paraId="20BEC6EB" w14:textId="191818F5" w:rsidR="00961A50" w:rsidRDefault="00961A50" w:rsidP="00961A50">
      <w:pPr>
        <w:pStyle w:val="Brdtextmedindrag"/>
      </w:pPr>
    </w:p>
    <w:p w14:paraId="4C82204E" w14:textId="661B6CBE" w:rsidR="00961A50" w:rsidRPr="00961A50" w:rsidRDefault="00961A50" w:rsidP="00361E88">
      <w:pPr>
        <w:pStyle w:val="Brdtextmedindrag"/>
        <w:ind w:left="1080" w:firstLine="0"/>
      </w:pPr>
      <w:r>
        <w:t xml:space="preserve">Loading times in the old interface can be up to several seconds, specially the first time the user clicks a button to open a sub-menu. The removal of these sub-menus makes sure that there is no loading required. Weapons and attachment menus were </w:t>
      </w:r>
      <w:r w:rsidR="006D2D66">
        <w:t>especially</w:t>
      </w:r>
      <w:r>
        <w:t xml:space="preserve"> slow and hard to reach as these were at the </w:t>
      </w:r>
      <w:r w:rsidR="006D2D66">
        <w:t>very end of the menus. This type of system is fragmented and slow although organized. The new system makes use of intuitive lists and buttons to quickly select weapons, outfits and armor and at the same time the user can see a visual representation of the change in real time, for example the weapon changing or the characters outfit changing instantly. This was a very important part of the new design as it is core to the user experience.</w:t>
      </w:r>
    </w:p>
    <w:p w14:paraId="47495F43" w14:textId="3D26034A" w:rsidR="00961A50" w:rsidRDefault="00222F20" w:rsidP="00961A50">
      <w:pPr>
        <w:pStyle w:val="Rubrik4"/>
      </w:pPr>
      <w:r>
        <w:t>Easier and more intuitive navigation</w:t>
      </w:r>
    </w:p>
    <w:p w14:paraId="2B0722AD" w14:textId="77777777" w:rsidR="006D2D66" w:rsidRDefault="006D2D66" w:rsidP="006D2D66">
      <w:pPr>
        <w:pStyle w:val="Brdtextmedindrag"/>
      </w:pPr>
    </w:p>
    <w:p w14:paraId="6BEF969B" w14:textId="3CDB47C1" w:rsidR="006D2D66" w:rsidRPr="006D2D66" w:rsidRDefault="006D2D66" w:rsidP="008F6B7B">
      <w:pPr>
        <w:pStyle w:val="Brdtextmedindrag"/>
        <w:ind w:left="1080" w:firstLine="0"/>
      </w:pPr>
      <w:r>
        <w:t xml:space="preserve">Having one big menu removes the need for navigation and clearly labeled buttons that help the user to quickly go back in case of a mistake. Forgiving the user for a faulty input is important and so not having many options makes that easy to accomplish. </w:t>
      </w:r>
    </w:p>
    <w:p w14:paraId="4D4070EF" w14:textId="1BDA7BD0" w:rsidR="00961A50" w:rsidRDefault="00222F20" w:rsidP="00961A50">
      <w:pPr>
        <w:pStyle w:val="Rubrik4"/>
      </w:pPr>
      <w:r>
        <w:t>Clean</w:t>
      </w:r>
      <w:r w:rsidR="00961A50" w:rsidRPr="00961A50">
        <w:t xml:space="preserve"> and appealing aesthetic</w:t>
      </w:r>
    </w:p>
    <w:p w14:paraId="7AFFF24E" w14:textId="77777777" w:rsidR="006D2D66" w:rsidRPr="006D2D66" w:rsidRDefault="006D2D66" w:rsidP="006D2D66">
      <w:pPr>
        <w:pStyle w:val="Brdtextmedindrag"/>
      </w:pPr>
    </w:p>
    <w:p w14:paraId="171D2A85" w14:textId="0D4C31E6" w:rsidR="003A3D22" w:rsidRDefault="006D2D66" w:rsidP="008F6B7B">
      <w:pPr>
        <w:pStyle w:val="Brdtextmedindrag"/>
        <w:ind w:left="1080" w:firstLine="0"/>
      </w:pPr>
      <w:r>
        <w:t xml:space="preserve">The old design had a very clean and appealing appearance with buttons that react quickly and have detailed animations. The new design aims to keep that </w:t>
      </w:r>
      <w:r w:rsidR="005A106F">
        <w:t>style</w:t>
      </w:r>
      <w:r>
        <w:t xml:space="preserve"> and focus on detail. This goal is very important for this new design as making everything more compacted and fast has little effect if the user does not feel satisfied with the interaction and get the adequate feedback when interacting with the buttons and menus.</w:t>
      </w:r>
    </w:p>
    <w:p w14:paraId="2ABF0D87" w14:textId="05A1B058" w:rsidR="003A3D22" w:rsidRDefault="00222F20" w:rsidP="003A3D22">
      <w:pPr>
        <w:pStyle w:val="Rubrik4"/>
      </w:pPr>
      <w:r>
        <w:t>Clear and memorable audio cues</w:t>
      </w:r>
    </w:p>
    <w:p w14:paraId="3FE5C044" w14:textId="0173518A" w:rsidR="005A106F" w:rsidRDefault="005A106F" w:rsidP="005A106F">
      <w:pPr>
        <w:pStyle w:val="Brdtextmedindrag"/>
      </w:pPr>
    </w:p>
    <w:p w14:paraId="400BBB47" w14:textId="05DB5E12" w:rsidR="005A106F" w:rsidRDefault="005A106F" w:rsidP="008F6B7B">
      <w:pPr>
        <w:pStyle w:val="Brdtextmedindrag"/>
        <w:ind w:left="1080" w:firstLine="0"/>
      </w:pPr>
      <w:r>
        <w:t>Using different sounds for different buttons is important for memorizing sequences and the general layout of the interface. These sounds should be appealing and not irritating in any way to complement the visual aesthetic properly. This new design has taken this thought into account and it uses satisfying and appealing sounds for button clicks and scrolling menus.</w:t>
      </w:r>
    </w:p>
    <w:p w14:paraId="4BB492E8" w14:textId="6CE92AB5" w:rsidR="00B96C40" w:rsidRDefault="00B96C40" w:rsidP="005A106F">
      <w:pPr>
        <w:pStyle w:val="Brdtextmedindrag"/>
      </w:pPr>
    </w:p>
    <w:p w14:paraId="2C2359F5" w14:textId="77777777" w:rsidR="00B96C40" w:rsidRDefault="00B96C40" w:rsidP="00B96C40">
      <w:pPr>
        <w:pStyle w:val="Rubrik4"/>
        <w:numPr>
          <w:ilvl w:val="0"/>
          <w:numId w:val="0"/>
        </w:numPr>
        <w:ind w:left="1080"/>
      </w:pPr>
    </w:p>
    <w:p w14:paraId="0726B9A6" w14:textId="77777777" w:rsidR="00B96C40" w:rsidRDefault="00B96C40" w:rsidP="00B96C40">
      <w:pPr>
        <w:pStyle w:val="Rubrik4"/>
        <w:numPr>
          <w:ilvl w:val="0"/>
          <w:numId w:val="0"/>
        </w:numPr>
        <w:ind w:left="1080"/>
      </w:pPr>
    </w:p>
    <w:p w14:paraId="48184602" w14:textId="09BF337B" w:rsidR="00B96C40" w:rsidRDefault="00B96C40" w:rsidP="00B96C40">
      <w:pPr>
        <w:pStyle w:val="Rubrik4"/>
      </w:pPr>
      <w:r>
        <w:t>Focus on principles of design</w:t>
      </w:r>
    </w:p>
    <w:p w14:paraId="2BC8E956" w14:textId="343CFC89" w:rsidR="00B96C40" w:rsidRDefault="00B96C40" w:rsidP="00B96C40">
      <w:pPr>
        <w:pStyle w:val="Brdtextmedindrag"/>
      </w:pPr>
    </w:p>
    <w:p w14:paraId="22B0EE96" w14:textId="6B69BAB9" w:rsidR="00B96C40" w:rsidRPr="00B96C40" w:rsidRDefault="00B96C40" w:rsidP="00BA7F67">
      <w:pPr>
        <w:pStyle w:val="Brdtextmedindrag"/>
        <w:ind w:left="1080" w:firstLine="0"/>
      </w:pPr>
      <w:r>
        <w:t xml:space="preserve">The principles that the design aims to use are directness, user control, </w:t>
      </w:r>
      <w:bookmarkStart w:id="1" w:name="_GoBack"/>
      <w:bookmarkEnd w:id="1"/>
      <w:r>
        <w:t>consistency, clarity, aesthetics, feedback, forgiveness and awareness of human strengths [Reference to pdf 4]. Staying true to these principles helps the design to take the users strengths and weaknesses into account as well as provide a quick and easy interface to interact with.</w:t>
      </w:r>
    </w:p>
    <w:p w14:paraId="4BA62396" w14:textId="71D9D800" w:rsidR="00961A50" w:rsidRPr="00961A50" w:rsidRDefault="00961A50" w:rsidP="00961A50">
      <w:pPr>
        <w:pStyle w:val="Rubrik4"/>
        <w:numPr>
          <w:ilvl w:val="0"/>
          <w:numId w:val="0"/>
        </w:numPr>
      </w:pPr>
      <w:r>
        <w:t xml:space="preserve"> </w:t>
      </w:r>
    </w:p>
    <w:p w14:paraId="4E417CBB" w14:textId="77777777" w:rsidR="00961A50" w:rsidRPr="00961A50" w:rsidRDefault="00961A50" w:rsidP="00961A50">
      <w:pPr>
        <w:pStyle w:val="Underrubrik"/>
      </w:pPr>
    </w:p>
    <w:p w14:paraId="6E9D9E2E" w14:textId="218139CD" w:rsidR="00037E7A" w:rsidRDefault="00037E7A" w:rsidP="00961A50">
      <w:pPr>
        <w:pStyle w:val="Underrubrik"/>
        <w:numPr>
          <w:ilvl w:val="0"/>
          <w:numId w:val="14"/>
        </w:numPr>
        <w:jc w:val="left"/>
        <w:rPr>
          <w:kern w:val="28"/>
          <w:sz w:val="52"/>
        </w:rPr>
      </w:pPr>
      <w:r>
        <w:br w:type="page"/>
      </w:r>
    </w:p>
    <w:p w14:paraId="1DBD9280" w14:textId="321BE9D8" w:rsidR="00037E7A" w:rsidRDefault="00037E7A" w:rsidP="00037E7A">
      <w:pPr>
        <w:pStyle w:val="Rubrik"/>
      </w:pPr>
      <w:r>
        <w:lastRenderedPageBreak/>
        <w:t>Working process of the project work</w:t>
      </w:r>
    </w:p>
    <w:p w14:paraId="73E6D92F" w14:textId="77777777" w:rsidR="00037E7A" w:rsidRDefault="00037E7A">
      <w:pPr>
        <w:rPr>
          <w:b/>
          <w:kern w:val="28"/>
          <w:sz w:val="52"/>
        </w:rPr>
      </w:pPr>
      <w:r>
        <w:br w:type="page"/>
      </w:r>
    </w:p>
    <w:p w14:paraId="5279910B" w14:textId="3E795629" w:rsidR="003D39C0" w:rsidRDefault="00037E7A" w:rsidP="003D39C0">
      <w:pPr>
        <w:pStyle w:val="Rubrik"/>
      </w:pPr>
      <w:r>
        <w:lastRenderedPageBreak/>
        <w:t>Design criteria</w:t>
      </w:r>
    </w:p>
    <w:p w14:paraId="02DAC6FF" w14:textId="77777777" w:rsidR="00B96C40" w:rsidRPr="00B96C40" w:rsidRDefault="00B96C40" w:rsidP="00B96C40">
      <w:pPr>
        <w:pStyle w:val="Rubrik4"/>
        <w:numPr>
          <w:ilvl w:val="0"/>
          <w:numId w:val="16"/>
        </w:numPr>
        <w:rPr>
          <w:kern w:val="28"/>
          <w:sz w:val="52"/>
        </w:rPr>
      </w:pPr>
      <w:r>
        <w:t>Directness</w:t>
      </w:r>
    </w:p>
    <w:p w14:paraId="1AC261BF" w14:textId="77777777" w:rsidR="00B96C40" w:rsidRPr="00B96C40" w:rsidRDefault="00B96C40" w:rsidP="00B96C40">
      <w:pPr>
        <w:pStyle w:val="Rubrik4"/>
        <w:numPr>
          <w:ilvl w:val="0"/>
          <w:numId w:val="16"/>
        </w:numPr>
        <w:rPr>
          <w:kern w:val="28"/>
          <w:sz w:val="52"/>
        </w:rPr>
      </w:pPr>
      <w:r>
        <w:t>User Control</w:t>
      </w:r>
    </w:p>
    <w:p w14:paraId="2CBA19E1" w14:textId="77777777" w:rsidR="00B96C40" w:rsidRPr="00B96C40" w:rsidRDefault="00B96C40" w:rsidP="00B96C40">
      <w:pPr>
        <w:pStyle w:val="Rubrik4"/>
        <w:numPr>
          <w:ilvl w:val="0"/>
          <w:numId w:val="16"/>
        </w:numPr>
        <w:rPr>
          <w:kern w:val="28"/>
          <w:sz w:val="52"/>
        </w:rPr>
      </w:pPr>
      <w:r>
        <w:t>Consistency</w:t>
      </w:r>
    </w:p>
    <w:p w14:paraId="6B82FA2C" w14:textId="77777777" w:rsidR="00B96C40" w:rsidRPr="00B96C40" w:rsidRDefault="00B96C40" w:rsidP="00B96C40">
      <w:pPr>
        <w:pStyle w:val="Rubrik4"/>
        <w:numPr>
          <w:ilvl w:val="0"/>
          <w:numId w:val="16"/>
        </w:numPr>
        <w:rPr>
          <w:kern w:val="28"/>
          <w:sz w:val="52"/>
        </w:rPr>
      </w:pPr>
      <w:r>
        <w:t>Clarity</w:t>
      </w:r>
    </w:p>
    <w:p w14:paraId="6456149F" w14:textId="694CC850" w:rsidR="00A8417A" w:rsidRPr="00A8417A" w:rsidRDefault="00B96C40" w:rsidP="00A8417A">
      <w:pPr>
        <w:pStyle w:val="Rubrik4"/>
        <w:numPr>
          <w:ilvl w:val="0"/>
          <w:numId w:val="16"/>
        </w:numPr>
      </w:pPr>
      <w:r>
        <w:t>Aesthetics</w:t>
      </w:r>
    </w:p>
    <w:p w14:paraId="4263411C" w14:textId="2AFBCF3D" w:rsidR="00B96C40" w:rsidRPr="00B96C40" w:rsidRDefault="00A8417A" w:rsidP="00B96C40">
      <w:pPr>
        <w:pStyle w:val="Rubrik4"/>
        <w:numPr>
          <w:ilvl w:val="0"/>
          <w:numId w:val="16"/>
        </w:numPr>
        <w:rPr>
          <w:kern w:val="28"/>
          <w:sz w:val="52"/>
        </w:rPr>
      </w:pPr>
      <w:r>
        <w:t>Audio</w:t>
      </w:r>
    </w:p>
    <w:p w14:paraId="07118498" w14:textId="77777777" w:rsidR="00B96C40" w:rsidRPr="00B96C40" w:rsidRDefault="00B96C40" w:rsidP="00B96C40">
      <w:pPr>
        <w:pStyle w:val="Rubrik4"/>
        <w:numPr>
          <w:ilvl w:val="0"/>
          <w:numId w:val="16"/>
        </w:numPr>
        <w:rPr>
          <w:kern w:val="28"/>
          <w:sz w:val="52"/>
        </w:rPr>
      </w:pPr>
      <w:r>
        <w:t>Forgiveness</w:t>
      </w:r>
    </w:p>
    <w:p w14:paraId="04B6E6DA" w14:textId="28BD3D9C" w:rsidR="00A8417A" w:rsidRDefault="00B96C40" w:rsidP="00A8417A">
      <w:pPr>
        <w:pStyle w:val="Rubrik4"/>
        <w:numPr>
          <w:ilvl w:val="0"/>
          <w:numId w:val="16"/>
        </w:numPr>
      </w:pPr>
      <w:r>
        <w:t>Awareness of human strengths and limitations</w:t>
      </w:r>
    </w:p>
    <w:p w14:paraId="7EF15113" w14:textId="32CA5D6E" w:rsidR="00A8417A" w:rsidRPr="00A8417A" w:rsidRDefault="00A8417A" w:rsidP="00A8417A">
      <w:pPr>
        <w:pStyle w:val="Rubrik4"/>
        <w:numPr>
          <w:ilvl w:val="0"/>
          <w:numId w:val="16"/>
        </w:numPr>
      </w:pPr>
      <w:r>
        <w:t>Feedback</w:t>
      </w:r>
    </w:p>
    <w:p w14:paraId="1A7B7BBB" w14:textId="4EAAE7A2" w:rsidR="00037E7A" w:rsidRPr="00B96C40" w:rsidRDefault="00037E7A" w:rsidP="00B96C40">
      <w:pPr>
        <w:pStyle w:val="Rubrik4"/>
        <w:numPr>
          <w:ilvl w:val="0"/>
          <w:numId w:val="16"/>
        </w:numPr>
        <w:rPr>
          <w:kern w:val="28"/>
          <w:sz w:val="52"/>
        </w:rPr>
      </w:pPr>
      <w:r>
        <w:br w:type="page"/>
      </w:r>
    </w:p>
    <w:p w14:paraId="42C69C65" w14:textId="77777777" w:rsidR="00B96C40" w:rsidRDefault="00037E7A" w:rsidP="00B96C40">
      <w:pPr>
        <w:pStyle w:val="Rubrik"/>
      </w:pPr>
      <w:r>
        <w:lastRenderedPageBreak/>
        <w:t>Problems identified</w:t>
      </w:r>
    </w:p>
    <w:p w14:paraId="1E7807D7" w14:textId="77777777" w:rsidR="00B96C40" w:rsidRPr="00B96C40" w:rsidRDefault="00B96C40" w:rsidP="00B96C40">
      <w:pPr>
        <w:pStyle w:val="Rubrik4"/>
        <w:numPr>
          <w:ilvl w:val="0"/>
          <w:numId w:val="18"/>
        </w:numPr>
        <w:rPr>
          <w:kern w:val="28"/>
          <w:sz w:val="52"/>
        </w:rPr>
      </w:pPr>
      <w:r>
        <w:t>Slow loading times</w:t>
      </w:r>
    </w:p>
    <w:p w14:paraId="37DC73CE" w14:textId="77777777" w:rsidR="00B96C40" w:rsidRPr="00B96C40" w:rsidRDefault="00B96C40" w:rsidP="00B96C40">
      <w:pPr>
        <w:pStyle w:val="Rubrik4"/>
        <w:numPr>
          <w:ilvl w:val="0"/>
          <w:numId w:val="18"/>
        </w:numPr>
        <w:rPr>
          <w:kern w:val="28"/>
          <w:sz w:val="52"/>
        </w:rPr>
      </w:pPr>
      <w:r>
        <w:t>Not memorable</w:t>
      </w:r>
    </w:p>
    <w:p w14:paraId="12B32A1F" w14:textId="77777777" w:rsidR="00B96C40" w:rsidRPr="00B96C40" w:rsidRDefault="00B96C40" w:rsidP="00B96C40">
      <w:pPr>
        <w:pStyle w:val="Rubrik4"/>
        <w:numPr>
          <w:ilvl w:val="0"/>
          <w:numId w:val="18"/>
        </w:numPr>
        <w:rPr>
          <w:kern w:val="28"/>
          <w:sz w:val="52"/>
        </w:rPr>
      </w:pPr>
      <w:r>
        <w:t>Too fragmented</w:t>
      </w:r>
    </w:p>
    <w:p w14:paraId="5759AA12" w14:textId="77777777" w:rsidR="00A8417A" w:rsidRPr="00A8417A" w:rsidRDefault="00A8417A" w:rsidP="00B96C40">
      <w:pPr>
        <w:pStyle w:val="Rubrik4"/>
        <w:numPr>
          <w:ilvl w:val="0"/>
          <w:numId w:val="18"/>
        </w:numPr>
        <w:rPr>
          <w:kern w:val="28"/>
          <w:sz w:val="52"/>
        </w:rPr>
      </w:pPr>
      <w:r>
        <w:t>Not forgiving</w:t>
      </w:r>
    </w:p>
    <w:p w14:paraId="65F7E966" w14:textId="77777777" w:rsidR="00A8417A" w:rsidRPr="00A8417A" w:rsidRDefault="00A8417A" w:rsidP="00A8417A">
      <w:pPr>
        <w:pStyle w:val="Rubrik4"/>
        <w:numPr>
          <w:ilvl w:val="0"/>
          <w:numId w:val="18"/>
        </w:numPr>
        <w:rPr>
          <w:kern w:val="28"/>
          <w:sz w:val="52"/>
        </w:rPr>
      </w:pPr>
      <w:r>
        <w:t>Slow and unclear feedback</w:t>
      </w:r>
    </w:p>
    <w:p w14:paraId="53FC8EDA" w14:textId="77777777" w:rsidR="00A8417A" w:rsidRPr="00A8417A" w:rsidRDefault="00A8417A" w:rsidP="00A8417A">
      <w:pPr>
        <w:pStyle w:val="Rubrik4"/>
        <w:numPr>
          <w:ilvl w:val="0"/>
          <w:numId w:val="18"/>
        </w:numPr>
        <w:rPr>
          <w:kern w:val="28"/>
          <w:sz w:val="52"/>
        </w:rPr>
      </w:pPr>
      <w:r>
        <w:t>Bad clarity</w:t>
      </w:r>
    </w:p>
    <w:p w14:paraId="1900381D" w14:textId="77777777" w:rsidR="00A8417A" w:rsidRPr="00A8417A" w:rsidRDefault="00A8417A" w:rsidP="00A8417A">
      <w:pPr>
        <w:pStyle w:val="Rubrik4"/>
        <w:numPr>
          <w:ilvl w:val="0"/>
          <w:numId w:val="18"/>
        </w:numPr>
        <w:rPr>
          <w:kern w:val="28"/>
          <w:sz w:val="52"/>
        </w:rPr>
      </w:pPr>
      <w:r>
        <w:t>Bad awareness of human limitations</w:t>
      </w:r>
    </w:p>
    <w:p w14:paraId="2D65BD32" w14:textId="17DBB3D1" w:rsidR="00037E7A" w:rsidRPr="00A8417A" w:rsidRDefault="00037E7A" w:rsidP="00A8417A">
      <w:pPr>
        <w:pStyle w:val="Rubrik4"/>
        <w:numPr>
          <w:ilvl w:val="0"/>
          <w:numId w:val="18"/>
        </w:numPr>
        <w:rPr>
          <w:kern w:val="28"/>
          <w:sz w:val="52"/>
        </w:rPr>
      </w:pPr>
      <w:r>
        <w:br w:type="page"/>
      </w:r>
    </w:p>
    <w:p w14:paraId="7B3971EE" w14:textId="09C9EA41" w:rsidR="00037E7A" w:rsidRDefault="00037E7A" w:rsidP="00037E7A">
      <w:pPr>
        <w:pStyle w:val="Rubrik"/>
      </w:pPr>
      <w:r>
        <w:lastRenderedPageBreak/>
        <w:t>Design of the new version</w:t>
      </w:r>
    </w:p>
    <w:p w14:paraId="222C878C" w14:textId="77777777" w:rsidR="00037E7A" w:rsidRDefault="00037E7A">
      <w:pPr>
        <w:rPr>
          <w:b/>
          <w:kern w:val="28"/>
          <w:sz w:val="52"/>
        </w:rPr>
      </w:pPr>
      <w:r>
        <w:br w:type="page"/>
      </w:r>
    </w:p>
    <w:p w14:paraId="21F9DE17" w14:textId="2ECED90F" w:rsidR="00037E7A" w:rsidRDefault="00037E7A" w:rsidP="00037E7A">
      <w:pPr>
        <w:pStyle w:val="Rubrik"/>
      </w:pPr>
      <w:r>
        <w:lastRenderedPageBreak/>
        <w:t>Summary and discussion</w:t>
      </w:r>
    </w:p>
    <w:p w14:paraId="5069EF7D" w14:textId="77777777" w:rsidR="00037E7A" w:rsidRDefault="00037E7A">
      <w:pPr>
        <w:rPr>
          <w:b/>
          <w:kern w:val="28"/>
          <w:sz w:val="52"/>
        </w:rPr>
      </w:pPr>
      <w:r>
        <w:br w:type="page"/>
      </w:r>
    </w:p>
    <w:p w14:paraId="05AF3D49" w14:textId="73AC2FF7" w:rsidR="00037E7A" w:rsidRDefault="00037E7A" w:rsidP="00037E7A">
      <w:pPr>
        <w:pStyle w:val="Rubrik"/>
      </w:pPr>
      <w:r>
        <w:lastRenderedPageBreak/>
        <w:t>References</w:t>
      </w:r>
    </w:p>
    <w:p w14:paraId="2FB8FC2F" w14:textId="77777777" w:rsidR="00037E7A" w:rsidRDefault="00037E7A">
      <w:pPr>
        <w:rPr>
          <w:b/>
          <w:kern w:val="28"/>
          <w:sz w:val="52"/>
        </w:rPr>
      </w:pPr>
      <w:r>
        <w:br w:type="page"/>
      </w:r>
    </w:p>
    <w:p w14:paraId="33378313" w14:textId="107AF764" w:rsidR="00F41B51" w:rsidRPr="00F41B51" w:rsidRDefault="00037E7A" w:rsidP="00037E7A">
      <w:pPr>
        <w:pStyle w:val="Rubrik"/>
      </w:pPr>
      <w:r>
        <w:lastRenderedPageBreak/>
        <w:t>Appendix</w:t>
      </w:r>
    </w:p>
    <w:sectPr w:rsidR="00F41B51" w:rsidRPr="00F41B51" w:rsidSect="008B2B19">
      <w:footerReference w:type="even" r:id="rId9"/>
      <w:footerReference w:type="default" r:id="rId10"/>
      <w:pgSz w:w="11906" w:h="16838"/>
      <w:pgMar w:top="1417" w:right="1841" w:bottom="1417" w:left="184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A8A0" w14:textId="77777777" w:rsidR="00A94FBB" w:rsidRDefault="00A94FBB">
      <w:r>
        <w:separator/>
      </w:r>
    </w:p>
  </w:endnote>
  <w:endnote w:type="continuationSeparator" w:id="0">
    <w:p w14:paraId="7EE1EB55" w14:textId="77777777" w:rsidR="00A94FBB" w:rsidRDefault="00A94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E2DA5" w14:textId="77777777" w:rsidR="004D57BF" w:rsidRDefault="004D57BF">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669E8F6" w14:textId="77777777" w:rsidR="004D57BF" w:rsidRDefault="004D57BF">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0057B" w14:textId="79E3CBE8" w:rsidR="004D57BF" w:rsidRDefault="004D57BF">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BA7F67">
      <w:rPr>
        <w:rStyle w:val="Sidnummer"/>
        <w:noProof/>
      </w:rPr>
      <w:t>14</w:t>
    </w:r>
    <w:r>
      <w:rPr>
        <w:rStyle w:val="Sidnummer"/>
      </w:rPr>
      <w:fldChar w:fldCharType="end"/>
    </w:r>
  </w:p>
  <w:p w14:paraId="07DF212B" w14:textId="77777777" w:rsidR="004D57BF" w:rsidRDefault="004D57BF">
    <w:pPr>
      <w:pStyle w:val="Sidfot"/>
      <w:ind w:right="360"/>
      <w:rPr>
        <w:lang w:val="sv-SE"/>
      </w:rPr>
    </w:pPr>
    <w:r>
      <w:rPr>
        <w:lang w:val="sv-S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7B8AF" w14:textId="77777777" w:rsidR="00A94FBB" w:rsidRDefault="00A94FBB">
      <w:r>
        <w:separator/>
      </w:r>
    </w:p>
  </w:footnote>
  <w:footnote w:type="continuationSeparator" w:id="0">
    <w:p w14:paraId="087A8567" w14:textId="77777777" w:rsidR="00A94FBB" w:rsidRDefault="00A94F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D83DC8"/>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94A6371C"/>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86BA0FEE"/>
    <w:lvl w:ilvl="0">
      <w:start w:val="1"/>
      <w:numFmt w:val="decimal"/>
      <w:pStyle w:val="Numreradlista3"/>
      <w:lvlText w:val="%1."/>
      <w:lvlJc w:val="left"/>
      <w:pPr>
        <w:tabs>
          <w:tab w:val="num" w:pos="926"/>
        </w:tabs>
        <w:ind w:left="926" w:hanging="360"/>
      </w:pPr>
    </w:lvl>
  </w:abstractNum>
  <w:abstractNum w:abstractNumId="3" w15:restartNumberingAfterBreak="0">
    <w:nsid w:val="FFFFFF7F"/>
    <w:multiLevelType w:val="singleLevel"/>
    <w:tmpl w:val="407ADF48"/>
    <w:lvl w:ilvl="0">
      <w:start w:val="1"/>
      <w:numFmt w:val="decimal"/>
      <w:pStyle w:val="Numreradlista2"/>
      <w:lvlText w:val="%1."/>
      <w:lvlJc w:val="left"/>
      <w:pPr>
        <w:tabs>
          <w:tab w:val="num" w:pos="643"/>
        </w:tabs>
        <w:ind w:left="643" w:hanging="360"/>
      </w:pPr>
    </w:lvl>
  </w:abstractNum>
  <w:abstractNum w:abstractNumId="4" w15:restartNumberingAfterBreak="0">
    <w:nsid w:val="FFFFFF80"/>
    <w:multiLevelType w:val="singleLevel"/>
    <w:tmpl w:val="AB5A44B0"/>
    <w:lvl w:ilvl="0">
      <w:start w:val="1"/>
      <w:numFmt w:val="bullet"/>
      <w:pStyle w:val="Punktlista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785DDE"/>
    <w:lvl w:ilvl="0">
      <w:start w:val="1"/>
      <w:numFmt w:val="bullet"/>
      <w:pStyle w:val="Punktlista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8D210"/>
    <w:lvl w:ilvl="0">
      <w:start w:val="1"/>
      <w:numFmt w:val="bullet"/>
      <w:pStyle w:val="Punktlista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3E440C"/>
    <w:lvl w:ilvl="0">
      <w:start w:val="1"/>
      <w:numFmt w:val="bullet"/>
      <w:pStyle w:val="Punktlista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C654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8B0A74B4"/>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1EE03157"/>
    <w:multiLevelType w:val="hybridMultilevel"/>
    <w:tmpl w:val="FF3C6ED0"/>
    <w:lvl w:ilvl="0" w:tplc="65807A30">
      <w:start w:val="1"/>
      <w:numFmt w:val="decimal"/>
      <w:lvlText w:val="%1."/>
      <w:lvlJc w:val="left"/>
      <w:pPr>
        <w:ind w:left="1080" w:hanging="72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5666FC"/>
    <w:multiLevelType w:val="hybridMultilevel"/>
    <w:tmpl w:val="6A2A2F56"/>
    <w:lvl w:ilvl="0" w:tplc="856E4E54">
      <w:start w:val="1"/>
      <w:numFmt w:val="decimal"/>
      <w:pStyle w:val="Rubrik4"/>
      <w:lvlText w:val="%1."/>
      <w:lvlJc w:val="left"/>
      <w:pPr>
        <w:ind w:left="1080" w:hanging="72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EF5E47"/>
    <w:multiLevelType w:val="hybridMultilevel"/>
    <w:tmpl w:val="2ED4C084"/>
    <w:lvl w:ilvl="0" w:tplc="A41C722A">
      <w:start w:val="1"/>
      <w:numFmt w:val="decimal"/>
      <w:lvlText w:val="%1."/>
      <w:lvlJc w:val="left"/>
      <w:pPr>
        <w:ind w:left="720" w:hanging="360"/>
      </w:pPr>
      <w:rPr>
        <w:rFonts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A67960"/>
    <w:multiLevelType w:val="hybridMultilevel"/>
    <w:tmpl w:val="EDB857AC"/>
    <w:lvl w:ilvl="0" w:tplc="DC7AB4CE">
      <w:start w:val="1"/>
      <w:numFmt w:val="decimal"/>
      <w:lvlText w:val="%1."/>
      <w:lvlJc w:val="left"/>
      <w:pPr>
        <w:ind w:left="1800" w:hanging="720"/>
      </w:pPr>
      <w:rPr>
        <w:rFonts w:hint="default"/>
        <w:sz w:val="28"/>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A3012F"/>
    <w:multiLevelType w:val="multilevel"/>
    <w:tmpl w:val="A85421EE"/>
    <w:lvl w:ilvl="0">
      <w:start w:val="1"/>
      <w:numFmt w:val="decimal"/>
      <w:pStyle w:val="Rubrik1"/>
      <w:lvlText w:val="%1"/>
      <w:lvlJc w:val="left"/>
      <w:pPr>
        <w:tabs>
          <w:tab w:val="num" w:pos="864"/>
        </w:tabs>
        <w:ind w:left="864" w:hanging="864"/>
      </w:pPr>
    </w:lvl>
    <w:lvl w:ilvl="1">
      <w:start w:val="1"/>
      <w:numFmt w:val="decimal"/>
      <w:pStyle w:val="Rubrik2"/>
      <w:lvlText w:val="%1.%2"/>
      <w:lvlJc w:val="left"/>
      <w:pPr>
        <w:tabs>
          <w:tab w:val="num" w:pos="864"/>
        </w:tabs>
        <w:ind w:left="864" w:hanging="864"/>
      </w:pPr>
    </w:lvl>
    <w:lvl w:ilvl="2">
      <w:start w:val="1"/>
      <w:numFmt w:val="decimal"/>
      <w:pStyle w:val="Rubrik3"/>
      <w:lvlText w:val="%1.%2.%3"/>
      <w:lvlJc w:val="left"/>
      <w:pPr>
        <w:tabs>
          <w:tab w:val="num" w:pos="864"/>
        </w:tabs>
        <w:ind w:left="864" w:hanging="864"/>
      </w:pPr>
    </w:lvl>
    <w:lvl w:ilvl="3">
      <w:start w:val="1"/>
      <w:numFmt w:val="decimal"/>
      <w:lvlText w:val="%1.%2.%3.%4"/>
      <w:lvlJc w:val="left"/>
      <w:pPr>
        <w:tabs>
          <w:tab w:val="num" w:pos="1080"/>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14"/>
  </w:num>
  <w:num w:numId="13">
    <w:abstractNumId w:val="12"/>
  </w:num>
  <w:num w:numId="14">
    <w:abstractNumId w:val="11"/>
  </w:num>
  <w:num w:numId="15">
    <w:abstractNumId w:val="10"/>
  </w:num>
  <w:num w:numId="16">
    <w:abstractNumId w:val="11"/>
    <w:lvlOverride w:ilvl="0">
      <w:startOverride w:val="1"/>
    </w:lvlOverride>
  </w:num>
  <w:num w:numId="17">
    <w:abstractNumId w:val="13"/>
  </w:num>
  <w:num w:numId="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8" w:dllVersion="513" w:checkStyle="1"/>
  <w:activeWritingStyle w:appName="MSWord" w:lang="sv-SE" w:vendorID="0" w:dllVersion="512" w:checkStyle="1"/>
  <w:activeWritingStyle w:appName="MSWord" w:lang="sv-SE" w:vendorID="22"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726"/>
    <w:rsid w:val="00037E7A"/>
    <w:rsid w:val="00062228"/>
    <w:rsid w:val="000F2119"/>
    <w:rsid w:val="00137F5C"/>
    <w:rsid w:val="001667CB"/>
    <w:rsid w:val="00174F22"/>
    <w:rsid w:val="001C2113"/>
    <w:rsid w:val="001E0BA3"/>
    <w:rsid w:val="00204AE0"/>
    <w:rsid w:val="00222679"/>
    <w:rsid w:val="00222F20"/>
    <w:rsid w:val="00316742"/>
    <w:rsid w:val="0035641E"/>
    <w:rsid w:val="00361E88"/>
    <w:rsid w:val="003740A9"/>
    <w:rsid w:val="003869C2"/>
    <w:rsid w:val="003A3D22"/>
    <w:rsid w:val="003D39C0"/>
    <w:rsid w:val="00414831"/>
    <w:rsid w:val="00467077"/>
    <w:rsid w:val="004B31AA"/>
    <w:rsid w:val="004C3FC9"/>
    <w:rsid w:val="004D57BF"/>
    <w:rsid w:val="004F5076"/>
    <w:rsid w:val="005542F5"/>
    <w:rsid w:val="005611A8"/>
    <w:rsid w:val="00567A35"/>
    <w:rsid w:val="005A106F"/>
    <w:rsid w:val="005C1726"/>
    <w:rsid w:val="005C6A5F"/>
    <w:rsid w:val="006246B3"/>
    <w:rsid w:val="00624AA1"/>
    <w:rsid w:val="006A7425"/>
    <w:rsid w:val="006D2D66"/>
    <w:rsid w:val="006E172B"/>
    <w:rsid w:val="006F26BF"/>
    <w:rsid w:val="00741825"/>
    <w:rsid w:val="007B2C2B"/>
    <w:rsid w:val="007E5F33"/>
    <w:rsid w:val="008B2B19"/>
    <w:rsid w:val="008F26C1"/>
    <w:rsid w:val="008F6B7B"/>
    <w:rsid w:val="009425DA"/>
    <w:rsid w:val="00961A50"/>
    <w:rsid w:val="00983250"/>
    <w:rsid w:val="0099729A"/>
    <w:rsid w:val="009A70E3"/>
    <w:rsid w:val="00A51C6C"/>
    <w:rsid w:val="00A754EF"/>
    <w:rsid w:val="00A81D18"/>
    <w:rsid w:val="00A8417A"/>
    <w:rsid w:val="00A94FBB"/>
    <w:rsid w:val="00B24C3F"/>
    <w:rsid w:val="00B43B1B"/>
    <w:rsid w:val="00B43F66"/>
    <w:rsid w:val="00B5230A"/>
    <w:rsid w:val="00B96C40"/>
    <w:rsid w:val="00BA2677"/>
    <w:rsid w:val="00BA7F67"/>
    <w:rsid w:val="00BC081E"/>
    <w:rsid w:val="00BF00C6"/>
    <w:rsid w:val="00C10A07"/>
    <w:rsid w:val="00CA250D"/>
    <w:rsid w:val="00CE7DC8"/>
    <w:rsid w:val="00CF5C1C"/>
    <w:rsid w:val="00D51B3D"/>
    <w:rsid w:val="00D55CC4"/>
    <w:rsid w:val="00E02968"/>
    <w:rsid w:val="00E16678"/>
    <w:rsid w:val="00E51E58"/>
    <w:rsid w:val="00E64A3C"/>
    <w:rsid w:val="00EC0F66"/>
    <w:rsid w:val="00F00070"/>
    <w:rsid w:val="00F41B51"/>
    <w:rsid w:val="00F42881"/>
    <w:rsid w:val="00FB5E89"/>
    <w:rsid w:val="00FC03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f">
      <v:fill color="white"/>
      <v:stroke on="f"/>
    </o:shapedefaults>
    <o:shapelayout v:ext="edit">
      <o:idmap v:ext="edit" data="1"/>
    </o:shapelayout>
  </w:shapeDefaults>
  <w:decimalSymbol w:val=","/>
  <w:listSeparator w:val=";"/>
  <w14:docId w14:val="61A6DEBE"/>
  <w15:docId w15:val="{361CFE07-429A-4DEE-B9AD-C0044FF1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2"/>
      <w:lang w:val="en-US" w:eastAsia="en-US"/>
    </w:rPr>
  </w:style>
  <w:style w:type="paragraph" w:styleId="Rubrik1">
    <w:name w:val="heading 1"/>
    <w:basedOn w:val="Normal"/>
    <w:next w:val="Brdtextmedindrag"/>
    <w:qFormat/>
    <w:pPr>
      <w:keepNext/>
      <w:pageBreakBefore/>
      <w:numPr>
        <w:numId w:val="11"/>
      </w:numPr>
      <w:spacing w:before="360"/>
      <w:outlineLvl w:val="0"/>
    </w:pPr>
    <w:rPr>
      <w:b/>
      <w:smallCaps/>
      <w:sz w:val="36"/>
    </w:rPr>
  </w:style>
  <w:style w:type="paragraph" w:styleId="Rubrik2">
    <w:name w:val="heading 2"/>
    <w:basedOn w:val="Rubrik1"/>
    <w:next w:val="Brdtextmedindrag"/>
    <w:qFormat/>
    <w:pPr>
      <w:pageBreakBefore w:val="0"/>
      <w:numPr>
        <w:ilvl w:val="1"/>
      </w:numPr>
      <w:spacing w:before="240"/>
      <w:outlineLvl w:val="1"/>
    </w:pPr>
    <w:rPr>
      <w:smallCaps w:val="0"/>
      <w:sz w:val="32"/>
    </w:rPr>
  </w:style>
  <w:style w:type="paragraph" w:styleId="Rubrik3">
    <w:name w:val="heading 3"/>
    <w:basedOn w:val="Rubrik2"/>
    <w:next w:val="Brdtextmedindrag"/>
    <w:qFormat/>
    <w:pPr>
      <w:numPr>
        <w:ilvl w:val="2"/>
      </w:numPr>
      <w:spacing w:before="120"/>
      <w:outlineLvl w:val="2"/>
    </w:pPr>
    <w:rPr>
      <w:b w:val="0"/>
      <w:sz w:val="28"/>
    </w:rPr>
  </w:style>
  <w:style w:type="paragraph" w:styleId="Rubrik4">
    <w:name w:val="heading 4"/>
    <w:basedOn w:val="Normal"/>
    <w:next w:val="Brdtextmedindrag"/>
    <w:autoRedefine/>
    <w:qFormat/>
    <w:rsid w:val="00961A50"/>
    <w:pPr>
      <w:keepNext/>
      <w:numPr>
        <w:numId w:val="14"/>
      </w:numPr>
      <w:spacing w:before="240" w:after="60"/>
      <w:outlineLvl w:val="3"/>
    </w:pPr>
    <w:rPr>
      <w:b/>
      <w:sz w:val="28"/>
      <w:szCs w:val="28"/>
    </w:rPr>
  </w:style>
  <w:style w:type="paragraph" w:styleId="Rubrik5">
    <w:name w:val="heading 5"/>
    <w:basedOn w:val="Normal"/>
    <w:next w:val="Normal"/>
    <w:qFormat/>
    <w:pPr>
      <w:numPr>
        <w:ilvl w:val="4"/>
        <w:numId w:val="11"/>
      </w:numPr>
      <w:spacing w:before="240" w:after="60"/>
      <w:outlineLvl w:val="4"/>
    </w:pPr>
  </w:style>
  <w:style w:type="paragraph" w:styleId="Rubrik6">
    <w:name w:val="heading 6"/>
    <w:basedOn w:val="Normal"/>
    <w:next w:val="Normal"/>
    <w:qFormat/>
    <w:pPr>
      <w:numPr>
        <w:ilvl w:val="5"/>
        <w:numId w:val="11"/>
      </w:numPr>
      <w:spacing w:before="240" w:after="60"/>
      <w:outlineLvl w:val="5"/>
    </w:pPr>
    <w:rPr>
      <w:i/>
    </w:rPr>
  </w:style>
  <w:style w:type="paragraph" w:styleId="Rubrik7">
    <w:name w:val="heading 7"/>
    <w:basedOn w:val="Normal"/>
    <w:next w:val="Normal"/>
    <w:qFormat/>
    <w:pPr>
      <w:numPr>
        <w:ilvl w:val="6"/>
        <w:numId w:val="11"/>
      </w:numPr>
      <w:spacing w:before="240" w:after="60"/>
      <w:outlineLvl w:val="6"/>
    </w:pPr>
    <w:rPr>
      <w:rFonts w:ascii="Arial" w:hAnsi="Arial"/>
    </w:rPr>
  </w:style>
  <w:style w:type="paragraph" w:styleId="Rubrik8">
    <w:name w:val="heading 8"/>
    <w:basedOn w:val="Normal"/>
    <w:next w:val="Normal"/>
    <w:qFormat/>
    <w:pPr>
      <w:numPr>
        <w:ilvl w:val="7"/>
        <w:numId w:val="11"/>
      </w:numPr>
      <w:spacing w:before="240" w:after="60"/>
      <w:outlineLvl w:val="7"/>
    </w:pPr>
    <w:rPr>
      <w:rFonts w:ascii="Arial" w:hAnsi="Arial"/>
      <w:i/>
    </w:rPr>
  </w:style>
  <w:style w:type="paragraph" w:styleId="Rubrik9">
    <w:name w:val="heading 9"/>
    <w:basedOn w:val="Normal"/>
    <w:next w:val="Normal"/>
    <w:qFormat/>
    <w:pPr>
      <w:numPr>
        <w:ilvl w:val="8"/>
        <w:numId w:val="1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medindrag">
    <w:name w:val="Body Text Indent"/>
    <w:basedOn w:val="Normal"/>
    <w:pPr>
      <w:ind w:left="539" w:firstLine="357"/>
      <w:jc w:val="both"/>
    </w:pPr>
  </w:style>
  <w:style w:type="paragraph" w:styleId="Rubrik">
    <w:name w:val="Title"/>
    <w:basedOn w:val="Normal"/>
    <w:qFormat/>
    <w:pPr>
      <w:jc w:val="center"/>
      <w:outlineLvl w:val="0"/>
    </w:pPr>
    <w:rPr>
      <w:b/>
      <w:kern w:val="28"/>
      <w:sz w:val="52"/>
    </w:rPr>
  </w:style>
  <w:style w:type="paragraph" w:customStyle="1" w:styleId="Abstract">
    <w:name w:val="Abstract"/>
    <w:basedOn w:val="Brdtextmedfrstaindrag"/>
    <w:next w:val="Rubrik1"/>
    <w:pPr>
      <w:jc w:val="center"/>
    </w:pPr>
    <w:rPr>
      <w:i/>
    </w:rPr>
  </w:style>
  <w:style w:type="paragraph" w:styleId="Brdtextmedfrstaindrag">
    <w:name w:val="Body Text First Indent"/>
    <w:basedOn w:val="Brdtext"/>
    <w:pPr>
      <w:ind w:firstLine="210"/>
    </w:pPr>
  </w:style>
  <w:style w:type="paragraph" w:styleId="Brdtext">
    <w:name w:val="Body Text"/>
    <w:basedOn w:val="Normal"/>
    <w:pPr>
      <w:spacing w:after="120"/>
    </w:pPr>
  </w:style>
  <w:style w:type="paragraph" w:customStyle="1" w:styleId="Description">
    <w:name w:val="Description"/>
    <w:basedOn w:val="Normal"/>
    <w:pPr>
      <w:jc w:val="center"/>
    </w:pPr>
    <w:rPr>
      <w:i/>
      <w:sz w:val="24"/>
    </w:rPr>
  </w:style>
  <w:style w:type="paragraph" w:customStyle="1" w:styleId="TitleUnder">
    <w:name w:val="Title Under"/>
    <w:basedOn w:val="Rubrik"/>
    <w:rPr>
      <w:sz w:val="40"/>
    </w:rPr>
  </w:style>
  <w:style w:type="paragraph" w:styleId="Sidhuvud">
    <w:name w:val="header"/>
    <w:basedOn w:val="Normal"/>
    <w:pPr>
      <w:tabs>
        <w:tab w:val="center" w:pos="4703"/>
        <w:tab w:val="right" w:pos="9406"/>
      </w:tabs>
    </w:pPr>
  </w:style>
  <w:style w:type="paragraph" w:styleId="Sidfot">
    <w:name w:val="footer"/>
    <w:basedOn w:val="Normal"/>
    <w:pPr>
      <w:tabs>
        <w:tab w:val="center" w:pos="4703"/>
        <w:tab w:val="right" w:pos="9406"/>
      </w:tabs>
    </w:pPr>
  </w:style>
  <w:style w:type="character" w:styleId="Sidnummer">
    <w:name w:val="page number"/>
    <w:basedOn w:val="Standardstycketeckensnitt"/>
  </w:style>
  <w:style w:type="character" w:styleId="Hyperlnk">
    <w:name w:val="Hyperlink"/>
    <w:rPr>
      <w:color w:val="0000FF"/>
      <w:u w:val="single"/>
    </w:rPr>
  </w:style>
  <w:style w:type="paragraph" w:styleId="Innehll1">
    <w:name w:val="toc 1"/>
    <w:basedOn w:val="Normal"/>
    <w:next w:val="Normal"/>
    <w:autoRedefine/>
    <w:semiHidden/>
    <w:pPr>
      <w:spacing w:before="120" w:after="120"/>
    </w:pPr>
    <w:rPr>
      <w:b/>
      <w:caps/>
      <w:sz w:val="20"/>
    </w:rPr>
  </w:style>
  <w:style w:type="paragraph" w:styleId="Innehll2">
    <w:name w:val="toc 2"/>
    <w:basedOn w:val="Normal"/>
    <w:next w:val="Normal"/>
    <w:autoRedefine/>
    <w:semiHidden/>
    <w:pPr>
      <w:ind w:left="220"/>
    </w:pPr>
    <w:rPr>
      <w:smallCaps/>
      <w:sz w:val="20"/>
    </w:rPr>
  </w:style>
  <w:style w:type="paragraph" w:styleId="Innehll3">
    <w:name w:val="toc 3"/>
    <w:basedOn w:val="Normal"/>
    <w:next w:val="Normal"/>
    <w:autoRedefine/>
    <w:semiHidden/>
    <w:pPr>
      <w:ind w:left="440"/>
    </w:pPr>
    <w:rPr>
      <w:i/>
      <w:sz w:val="20"/>
    </w:rPr>
  </w:style>
  <w:style w:type="paragraph" w:styleId="Innehll4">
    <w:name w:val="toc 4"/>
    <w:basedOn w:val="Normal"/>
    <w:next w:val="Normal"/>
    <w:autoRedefine/>
    <w:semiHidden/>
    <w:pPr>
      <w:ind w:left="660"/>
    </w:pPr>
    <w:rPr>
      <w:sz w:val="18"/>
    </w:rPr>
  </w:style>
  <w:style w:type="paragraph" w:styleId="Innehll5">
    <w:name w:val="toc 5"/>
    <w:basedOn w:val="Normal"/>
    <w:next w:val="Normal"/>
    <w:autoRedefine/>
    <w:semiHidden/>
    <w:pPr>
      <w:ind w:left="880"/>
    </w:pPr>
    <w:rPr>
      <w:sz w:val="18"/>
    </w:rPr>
  </w:style>
  <w:style w:type="paragraph" w:styleId="Innehll6">
    <w:name w:val="toc 6"/>
    <w:basedOn w:val="Normal"/>
    <w:next w:val="Normal"/>
    <w:autoRedefine/>
    <w:semiHidden/>
    <w:pPr>
      <w:ind w:left="1100"/>
    </w:pPr>
    <w:rPr>
      <w:sz w:val="18"/>
    </w:rPr>
  </w:style>
  <w:style w:type="paragraph" w:styleId="Innehll7">
    <w:name w:val="toc 7"/>
    <w:basedOn w:val="Normal"/>
    <w:next w:val="Normal"/>
    <w:autoRedefine/>
    <w:semiHidden/>
    <w:pPr>
      <w:ind w:left="1320"/>
    </w:pPr>
    <w:rPr>
      <w:sz w:val="18"/>
    </w:rPr>
  </w:style>
  <w:style w:type="paragraph" w:styleId="Innehll8">
    <w:name w:val="toc 8"/>
    <w:basedOn w:val="Normal"/>
    <w:next w:val="Normal"/>
    <w:autoRedefine/>
    <w:semiHidden/>
    <w:pPr>
      <w:ind w:left="1540"/>
    </w:pPr>
    <w:rPr>
      <w:sz w:val="18"/>
    </w:rPr>
  </w:style>
  <w:style w:type="paragraph" w:styleId="Innehll9">
    <w:name w:val="toc 9"/>
    <w:basedOn w:val="Normal"/>
    <w:next w:val="Normal"/>
    <w:autoRedefine/>
    <w:semiHidden/>
    <w:pPr>
      <w:ind w:left="1760"/>
    </w:pPr>
    <w:rPr>
      <w:sz w:val="18"/>
    </w:rPr>
  </w:style>
  <w:style w:type="paragraph" w:styleId="Dokumentversikt">
    <w:name w:val="Document Map"/>
    <w:basedOn w:val="Normal"/>
    <w:semiHidden/>
    <w:pPr>
      <w:shd w:val="clear" w:color="auto" w:fill="000080"/>
    </w:pPr>
    <w:rPr>
      <w:rFonts w:ascii="Tahoma" w:hAnsi="Tahoma"/>
    </w:rPr>
  </w:style>
  <w:style w:type="paragraph" w:styleId="Index1">
    <w:name w:val="index 1"/>
    <w:basedOn w:val="Normal"/>
    <w:next w:val="Normal"/>
    <w:autoRedefine/>
    <w:semiHidden/>
    <w:pPr>
      <w:ind w:left="240" w:hanging="240"/>
    </w:pPr>
    <w:rPr>
      <w:sz w:val="20"/>
    </w:rPr>
  </w:style>
  <w:style w:type="paragraph" w:styleId="Index2">
    <w:name w:val="index 2"/>
    <w:basedOn w:val="Normal"/>
    <w:next w:val="Normal"/>
    <w:autoRedefine/>
    <w:semiHidden/>
    <w:pPr>
      <w:ind w:left="480" w:hanging="240"/>
    </w:pPr>
    <w:rPr>
      <w:sz w:val="20"/>
    </w:rPr>
  </w:style>
  <w:style w:type="paragraph" w:styleId="Index3">
    <w:name w:val="index 3"/>
    <w:basedOn w:val="Normal"/>
    <w:next w:val="Normal"/>
    <w:autoRedefine/>
    <w:semiHidden/>
    <w:pPr>
      <w:ind w:left="720" w:hanging="240"/>
    </w:pPr>
    <w:rPr>
      <w:sz w:val="20"/>
    </w:rPr>
  </w:style>
  <w:style w:type="paragraph" w:styleId="Index4">
    <w:name w:val="index 4"/>
    <w:basedOn w:val="Normal"/>
    <w:next w:val="Normal"/>
    <w:autoRedefine/>
    <w:semiHidden/>
    <w:pPr>
      <w:ind w:left="960" w:hanging="240"/>
    </w:pPr>
    <w:rPr>
      <w:sz w:val="20"/>
    </w:rPr>
  </w:style>
  <w:style w:type="paragraph" w:styleId="Index5">
    <w:name w:val="index 5"/>
    <w:basedOn w:val="Normal"/>
    <w:next w:val="Normal"/>
    <w:autoRedefine/>
    <w:semiHidden/>
    <w:pPr>
      <w:ind w:left="1200" w:hanging="240"/>
    </w:pPr>
    <w:rPr>
      <w:sz w:val="20"/>
    </w:rPr>
  </w:style>
  <w:style w:type="paragraph" w:styleId="Index6">
    <w:name w:val="index 6"/>
    <w:basedOn w:val="Normal"/>
    <w:next w:val="Normal"/>
    <w:autoRedefine/>
    <w:semiHidden/>
    <w:pPr>
      <w:ind w:left="1440" w:hanging="240"/>
    </w:pPr>
    <w:rPr>
      <w:sz w:val="20"/>
    </w:rPr>
  </w:style>
  <w:style w:type="paragraph" w:styleId="Index7">
    <w:name w:val="index 7"/>
    <w:basedOn w:val="Normal"/>
    <w:next w:val="Normal"/>
    <w:autoRedefine/>
    <w:semiHidden/>
    <w:pPr>
      <w:ind w:left="1680" w:hanging="240"/>
    </w:pPr>
    <w:rPr>
      <w:sz w:val="20"/>
    </w:rPr>
  </w:style>
  <w:style w:type="paragraph" w:styleId="Index8">
    <w:name w:val="index 8"/>
    <w:basedOn w:val="Normal"/>
    <w:next w:val="Normal"/>
    <w:autoRedefine/>
    <w:semiHidden/>
    <w:pPr>
      <w:ind w:left="1920" w:hanging="240"/>
    </w:pPr>
    <w:rPr>
      <w:sz w:val="20"/>
    </w:rPr>
  </w:style>
  <w:style w:type="paragraph" w:styleId="Index9">
    <w:name w:val="index 9"/>
    <w:basedOn w:val="Normal"/>
    <w:next w:val="Normal"/>
    <w:autoRedefine/>
    <w:semiHidden/>
    <w:pPr>
      <w:ind w:left="2160" w:hanging="240"/>
    </w:pPr>
    <w:rPr>
      <w:sz w:val="20"/>
    </w:rPr>
  </w:style>
  <w:style w:type="paragraph" w:styleId="Indexrubrik">
    <w:name w:val="index heading"/>
    <w:basedOn w:val="Normal"/>
    <w:next w:val="Index1"/>
    <w:semiHidden/>
    <w:pPr>
      <w:spacing w:before="120" w:after="120"/>
    </w:pPr>
    <w:rPr>
      <w:b/>
      <w:i/>
      <w:sz w:val="20"/>
    </w:rPr>
  </w:style>
  <w:style w:type="paragraph" w:styleId="Brdtextmedfrstaindrag2">
    <w:name w:val="Body Text First Indent 2"/>
    <w:basedOn w:val="Brdtextmedindrag"/>
    <w:pPr>
      <w:spacing w:after="120"/>
      <w:ind w:left="283" w:firstLine="210"/>
    </w:pPr>
  </w:style>
  <w:style w:type="character" w:styleId="Kommentarsreferens">
    <w:name w:val="annotation reference"/>
    <w:semiHidden/>
    <w:rPr>
      <w:sz w:val="16"/>
    </w:rPr>
  </w:style>
  <w:style w:type="paragraph" w:customStyle="1" w:styleId="Code">
    <w:name w:val="Code"/>
    <w:basedOn w:val="Normal"/>
    <w:pPr>
      <w:keepNext/>
      <w:pBdr>
        <w:top w:val="single" w:sz="4" w:space="1" w:color="auto"/>
        <w:left w:val="single" w:sz="4" w:space="4" w:color="auto"/>
        <w:bottom w:val="single" w:sz="4" w:space="1" w:color="auto"/>
        <w:right w:val="single" w:sz="4" w:space="4" w:color="auto"/>
      </w:pBdr>
      <w:tabs>
        <w:tab w:val="left" w:pos="1701"/>
        <w:tab w:val="left" w:pos="2268"/>
        <w:tab w:val="left" w:pos="2835"/>
        <w:tab w:val="left" w:pos="3402"/>
        <w:tab w:val="left" w:pos="3969"/>
        <w:tab w:val="left" w:pos="4536"/>
        <w:tab w:val="left" w:pos="5103"/>
      </w:tabs>
      <w:ind w:left="1134"/>
    </w:pPr>
    <w:rPr>
      <w:rFonts w:ascii="Courier New" w:hAnsi="Courier New"/>
      <w:noProof/>
      <w:sz w:val="18"/>
    </w:rPr>
  </w:style>
  <w:style w:type="paragraph" w:styleId="Kommentarer">
    <w:name w:val="annotation text"/>
    <w:basedOn w:val="Normal"/>
    <w:semiHidden/>
    <w:rPr>
      <w:sz w:val="20"/>
    </w:rPr>
  </w:style>
  <w:style w:type="paragraph" w:styleId="Beskrivning">
    <w:name w:val="caption"/>
    <w:basedOn w:val="Normal"/>
    <w:next w:val="Normal"/>
    <w:qFormat/>
    <w:pPr>
      <w:jc w:val="both"/>
    </w:pPr>
    <w:rPr>
      <w:sz w:val="24"/>
    </w:rPr>
  </w:style>
  <w:style w:type="paragraph" w:styleId="Brdtext2">
    <w:name w:val="Body Text 2"/>
    <w:basedOn w:val="Normal"/>
    <w:pPr>
      <w:spacing w:after="120" w:line="480" w:lineRule="auto"/>
    </w:pPr>
  </w:style>
  <w:style w:type="paragraph" w:styleId="Brdtext3">
    <w:name w:val="Body Text 3"/>
    <w:basedOn w:val="Normal"/>
    <w:pPr>
      <w:spacing w:after="120"/>
    </w:pPr>
    <w:rPr>
      <w:sz w:val="16"/>
    </w:rPr>
  </w:style>
  <w:style w:type="paragraph" w:styleId="Brdtextmedindrag2">
    <w:name w:val="Body Text Indent 2"/>
    <w:basedOn w:val="Normal"/>
    <w:pPr>
      <w:spacing w:after="120" w:line="480" w:lineRule="auto"/>
      <w:ind w:left="283"/>
    </w:pPr>
  </w:style>
  <w:style w:type="paragraph" w:styleId="Brdtextmedindrag3">
    <w:name w:val="Body Text Indent 3"/>
    <w:basedOn w:val="Normal"/>
    <w:pPr>
      <w:spacing w:after="120"/>
      <w:ind w:left="283"/>
    </w:pPr>
    <w:rPr>
      <w:sz w:val="16"/>
    </w:rPr>
  </w:style>
  <w:style w:type="paragraph" w:styleId="Citatfrteckning">
    <w:name w:val="table of authorities"/>
    <w:basedOn w:val="Normal"/>
    <w:next w:val="Normal"/>
    <w:semiHidden/>
    <w:pPr>
      <w:ind w:left="220" w:hanging="220"/>
    </w:pPr>
  </w:style>
  <w:style w:type="paragraph" w:styleId="Citatfrteckningsrubrik">
    <w:name w:val="toa heading"/>
    <w:basedOn w:val="Normal"/>
    <w:next w:val="Normal"/>
    <w:semiHidden/>
    <w:pPr>
      <w:spacing w:before="120"/>
    </w:pPr>
    <w:rPr>
      <w:rFonts w:ascii="Arial" w:hAnsi="Arial"/>
      <w:b/>
      <w:sz w:val="24"/>
    </w:rPr>
  </w:style>
  <w:style w:type="paragraph" w:styleId="Datum">
    <w:name w:val="Date"/>
    <w:basedOn w:val="Normal"/>
    <w:next w:val="Normal"/>
  </w:style>
  <w:style w:type="paragraph" w:styleId="Figurfrteckning">
    <w:name w:val="table of figures"/>
    <w:basedOn w:val="Normal"/>
    <w:next w:val="Normal"/>
    <w:semiHidden/>
    <w:pPr>
      <w:ind w:left="440" w:hanging="440"/>
    </w:pPr>
  </w:style>
  <w:style w:type="paragraph" w:styleId="Fotnotstext">
    <w:name w:val="footnote text"/>
    <w:basedOn w:val="Normal"/>
    <w:semiHidden/>
    <w:rPr>
      <w:sz w:val="20"/>
    </w:rPr>
  </w:style>
  <w:style w:type="paragraph" w:styleId="Indragetstycke">
    <w:name w:val="Block Text"/>
    <w:basedOn w:val="Normal"/>
    <w:pPr>
      <w:spacing w:after="120"/>
      <w:ind w:left="1440" w:right="1440"/>
    </w:pPr>
  </w:style>
  <w:style w:type="paragraph" w:styleId="Inledning">
    <w:name w:val="Salutation"/>
    <w:basedOn w:val="Normal"/>
    <w:next w:val="Normal"/>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fortstt">
    <w:name w:val="List Continue"/>
    <w:basedOn w:val="Normal"/>
    <w:pPr>
      <w:spacing w:after="120"/>
      <w:ind w:left="283"/>
    </w:pPr>
  </w:style>
  <w:style w:type="paragraph" w:styleId="Listafortstt2">
    <w:name w:val="List Continue 2"/>
    <w:basedOn w:val="Normal"/>
    <w:pPr>
      <w:spacing w:after="120"/>
      <w:ind w:left="566"/>
    </w:pPr>
  </w:style>
  <w:style w:type="paragraph" w:styleId="Listafortstt3">
    <w:name w:val="List Continue 3"/>
    <w:basedOn w:val="Normal"/>
    <w:pPr>
      <w:spacing w:after="120"/>
      <w:ind w:left="849"/>
    </w:pPr>
  </w:style>
  <w:style w:type="paragraph" w:styleId="Listafortstt4">
    <w:name w:val="List Continue 4"/>
    <w:basedOn w:val="Normal"/>
    <w:pPr>
      <w:spacing w:after="120"/>
      <w:ind w:left="1132"/>
    </w:pPr>
  </w:style>
  <w:style w:type="paragraph" w:styleId="Listafortstt5">
    <w:name w:val="List Continue 5"/>
    <w:basedOn w:val="Normal"/>
    <w:pPr>
      <w:spacing w:after="120"/>
      <w:ind w:left="1415"/>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paragraph" w:styleId="Meddelanderubrik">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tindrag">
    <w:name w:val="Normal Indent"/>
    <w:basedOn w:val="Normal"/>
    <w:pPr>
      <w:ind w:left="1304"/>
    </w:pPr>
  </w:style>
  <w:style w:type="paragraph" w:styleId="Numreradlista">
    <w:name w:val="List Number"/>
    <w:basedOn w:val="Normal"/>
    <w:pPr>
      <w:numPr>
        <w:numId w:val="1"/>
      </w:numPr>
    </w:pPr>
  </w:style>
  <w:style w:type="paragraph" w:styleId="Numreradlista2">
    <w:name w:val="List Number 2"/>
    <w:basedOn w:val="Normal"/>
    <w:pPr>
      <w:numPr>
        <w:numId w:val="2"/>
      </w:numPr>
    </w:pPr>
  </w:style>
  <w:style w:type="paragraph" w:styleId="Numreradlista3">
    <w:name w:val="List Number 3"/>
    <w:basedOn w:val="Normal"/>
    <w:pPr>
      <w:numPr>
        <w:numId w:val="3"/>
      </w:numPr>
    </w:pPr>
  </w:style>
  <w:style w:type="paragraph" w:styleId="Numreradlista4">
    <w:name w:val="List Number 4"/>
    <w:basedOn w:val="Normal"/>
    <w:pPr>
      <w:numPr>
        <w:numId w:val="4"/>
      </w:numPr>
    </w:pPr>
  </w:style>
  <w:style w:type="paragraph" w:styleId="Numreradlista5">
    <w:name w:val="List Number 5"/>
    <w:basedOn w:val="Normal"/>
    <w:pPr>
      <w:numPr>
        <w:numId w:val="5"/>
      </w:numPr>
    </w:pPr>
  </w:style>
  <w:style w:type="paragraph" w:styleId="Oformateradtext">
    <w:name w:val="Plain Text"/>
    <w:basedOn w:val="Normal"/>
    <w:rPr>
      <w:rFonts w:ascii="Courier New" w:hAnsi="Courier New"/>
      <w:sz w:val="20"/>
    </w:rPr>
  </w:style>
  <w:style w:type="paragraph" w:styleId="Punktlista">
    <w:name w:val="List Bullet"/>
    <w:basedOn w:val="Normal"/>
    <w:autoRedefine/>
    <w:pPr>
      <w:numPr>
        <w:numId w:val="6"/>
      </w:numPr>
    </w:pPr>
  </w:style>
  <w:style w:type="paragraph" w:styleId="Punktlista2">
    <w:name w:val="List Bullet 2"/>
    <w:basedOn w:val="Normal"/>
    <w:autoRedefine/>
    <w:pPr>
      <w:numPr>
        <w:numId w:val="7"/>
      </w:numPr>
    </w:pPr>
  </w:style>
  <w:style w:type="paragraph" w:styleId="Punktlista3">
    <w:name w:val="List Bullet 3"/>
    <w:basedOn w:val="Normal"/>
    <w:autoRedefine/>
    <w:pPr>
      <w:numPr>
        <w:numId w:val="8"/>
      </w:numPr>
    </w:pPr>
  </w:style>
  <w:style w:type="paragraph" w:styleId="Punktlista4">
    <w:name w:val="List Bullet 4"/>
    <w:basedOn w:val="Normal"/>
    <w:autoRedefine/>
    <w:pPr>
      <w:numPr>
        <w:numId w:val="9"/>
      </w:numPr>
    </w:pPr>
  </w:style>
  <w:style w:type="paragraph" w:styleId="Punktlista5">
    <w:name w:val="List Bullet 5"/>
    <w:basedOn w:val="Normal"/>
    <w:autoRedefine/>
    <w:pPr>
      <w:numPr>
        <w:numId w:val="10"/>
      </w:numPr>
    </w:pPr>
  </w:style>
  <w:style w:type="paragraph" w:styleId="Signatur">
    <w:name w:val="Signature"/>
    <w:basedOn w:val="Normal"/>
    <w:pPr>
      <w:ind w:left="4252"/>
    </w:pPr>
  </w:style>
  <w:style w:type="paragraph" w:styleId="Slutnotstext">
    <w:name w:val="endnote text"/>
    <w:basedOn w:val="Normal"/>
    <w:semiHidden/>
    <w:rPr>
      <w:sz w:val="20"/>
    </w:rPr>
  </w:style>
  <w:style w:type="paragraph" w:styleId="Underrubrik">
    <w:name w:val="Subtitle"/>
    <w:basedOn w:val="Normal"/>
    <w:qFormat/>
    <w:pPr>
      <w:jc w:val="center"/>
      <w:outlineLvl w:val="1"/>
    </w:pPr>
    <w:rPr>
      <w:rFonts w:ascii="Arial" w:hAnsi="Arial"/>
      <w:b/>
      <w:sz w:val="32"/>
    </w:rPr>
  </w:style>
  <w:style w:type="character" w:styleId="Fotnotsreferens">
    <w:name w:val="footnote reference"/>
    <w:semiHidden/>
    <w:rPr>
      <w:vertAlign w:val="superscript"/>
    </w:rPr>
  </w:style>
  <w:style w:type="paragraph" w:customStyle="1" w:styleId="Tabell">
    <w:name w:val="Tabell"/>
    <w:basedOn w:val="Brdtextmedindrag"/>
    <w:pPr>
      <w:keepNext/>
      <w:spacing w:after="60"/>
      <w:ind w:left="0" w:firstLine="0"/>
    </w:pPr>
    <w:rPr>
      <w:sz w:val="20"/>
    </w:rPr>
  </w:style>
  <w:style w:type="paragraph" w:customStyle="1" w:styleId="Rubrik1utannumrering">
    <w:name w:val="Rubrik 1 utan numrering"/>
    <w:basedOn w:val="Rubrik1"/>
    <w:next w:val="Brdtextmedindrag"/>
    <w:pPr>
      <w:numPr>
        <w:numId w:val="0"/>
      </w:numPr>
      <w:ind w:firstLine="539"/>
    </w:pPr>
  </w:style>
  <w:style w:type="paragraph" w:customStyle="1" w:styleId="Frfattare">
    <w:name w:val="Författare"/>
    <w:basedOn w:val="Normal"/>
    <w:pPr>
      <w:jc w:val="center"/>
    </w:pPr>
    <w:rPr>
      <w:b/>
      <w:sz w:val="36"/>
      <w:lang w:val="sv-SE"/>
    </w:rPr>
  </w:style>
  <w:style w:type="paragraph" w:styleId="Ballongtext">
    <w:name w:val="Balloon Text"/>
    <w:basedOn w:val="Normal"/>
    <w:link w:val="BallongtextChar"/>
    <w:uiPriority w:val="99"/>
    <w:semiHidden/>
    <w:unhideWhenUsed/>
    <w:rsid w:val="00222679"/>
    <w:rPr>
      <w:rFonts w:ascii="Tahoma" w:hAnsi="Tahoma" w:cs="Tahoma"/>
      <w:sz w:val="16"/>
      <w:szCs w:val="16"/>
    </w:rPr>
  </w:style>
  <w:style w:type="character" w:customStyle="1" w:styleId="BallongtextChar">
    <w:name w:val="Ballongtext Char"/>
    <w:link w:val="Ballongtext"/>
    <w:uiPriority w:val="99"/>
    <w:semiHidden/>
    <w:rsid w:val="00222679"/>
    <w:rPr>
      <w:rFonts w:ascii="Tahoma" w:hAnsi="Tahoma" w:cs="Tahoma"/>
      <w:sz w:val="16"/>
      <w:szCs w:val="16"/>
      <w:lang w:val="en-US" w:eastAsia="en-US"/>
    </w:rPr>
  </w:style>
  <w:style w:type="paragraph" w:styleId="Liststycke">
    <w:name w:val="List Paragraph"/>
    <w:basedOn w:val="Normal"/>
    <w:uiPriority w:val="34"/>
    <w:qFormat/>
    <w:rsid w:val="00B96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726007">
      <w:bodyDiv w:val="1"/>
      <w:marLeft w:val="0"/>
      <w:marRight w:val="0"/>
      <w:marTop w:val="0"/>
      <w:marBottom w:val="0"/>
      <w:divBdr>
        <w:top w:val="none" w:sz="0" w:space="0" w:color="auto"/>
        <w:left w:val="none" w:sz="0" w:space="0" w:color="auto"/>
        <w:bottom w:val="none" w:sz="0" w:space="0" w:color="auto"/>
        <w:right w:val="none" w:sz="0" w:space="0" w:color="auto"/>
      </w:divBdr>
    </w:div>
    <w:div w:id="172124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Mallar\Rappor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363E-1CA8-4B12-AB0F-F29BD692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Rapport_Eng.dot</Template>
  <TotalTime>160</TotalTime>
  <Pages>14</Pages>
  <Words>932</Words>
  <Characters>5314</Characters>
  <Application>Microsoft Office Word</Application>
  <DocSecurity>0</DocSecurity>
  <Lines>44</Lines>
  <Paragraphs>12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Blekinge Institute of Technology</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Master Thesis</dc:subject>
  <dc:creator>John Johansson</dc:creator>
  <cp:lastModifiedBy>Suraj Sharma</cp:lastModifiedBy>
  <cp:revision>47</cp:revision>
  <cp:lastPrinted>2004-10-11T09:52:00Z</cp:lastPrinted>
  <dcterms:created xsi:type="dcterms:W3CDTF">2014-12-06T12:28:00Z</dcterms:created>
  <dcterms:modified xsi:type="dcterms:W3CDTF">2018-02-26T15:19:00Z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2135084666</vt:i4>
  </property>
  <property fmtid="{D5CDD505-2E9C-101B-9397-08002B2CF9AE}" pid="3" name="_EmailSubject">
    <vt:lpwstr>Överlämning av DVD009</vt:lpwstr>
  </property>
  <property fmtid="{D5CDD505-2E9C-101B-9397-08002B2CF9AE}" pid="4" name="_AuthorEmail">
    <vt:lpwstr>karin.svahnberg@bth.se</vt:lpwstr>
  </property>
  <property fmtid="{D5CDD505-2E9C-101B-9397-08002B2CF9AE}" pid="5" name="_AuthorEmailDisplayName">
    <vt:lpwstr>Karin Svahnberg</vt:lpwstr>
  </property>
  <property fmtid="{D5CDD505-2E9C-101B-9397-08002B2CF9AE}" pid="6" name="_ReviewingToolsShownOnce">
    <vt:lpwstr/>
  </property>
</Properties>
</file>